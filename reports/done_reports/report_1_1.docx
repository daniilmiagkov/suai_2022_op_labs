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FF" w:rsidRPr="007C727C" w:rsidRDefault="007A03FF" w:rsidP="00894229">
      <w:pPr>
        <w:widowControl w:val="0"/>
        <w:autoSpaceDE w:val="0"/>
        <w:autoSpaceDN w:val="0"/>
        <w:adjustRightInd w:val="0"/>
        <w:jc w:val="center"/>
      </w:pPr>
      <w:r w:rsidRPr="007C727C">
        <w:t>ГУАП</w:t>
      </w:r>
    </w:p>
    <w:p w:rsidR="007A03FF" w:rsidRPr="007C727C" w:rsidRDefault="007A03FF" w:rsidP="007A03FF">
      <w:pPr>
        <w:widowControl w:val="0"/>
        <w:autoSpaceDE w:val="0"/>
        <w:autoSpaceDN w:val="0"/>
        <w:adjustRightInd w:val="0"/>
        <w:spacing w:before="480"/>
        <w:jc w:val="center"/>
      </w:pPr>
      <w:r w:rsidRPr="007C727C">
        <w:t xml:space="preserve">КАФЕДРА № </w:t>
      </w:r>
      <w:r w:rsidRPr="007C727C">
        <w:rPr>
          <w:lang w:val="en-US"/>
        </w:rPr>
        <w:fldChar w:fldCharType="begin"/>
      </w:r>
      <w:r w:rsidRPr="007C727C">
        <w:instrText xml:space="preserve"> </w:instrText>
      </w:r>
      <w:r w:rsidRPr="007C727C">
        <w:rPr>
          <w:lang w:val="en-US"/>
        </w:rPr>
        <w:instrText>FILLIN</w:instrText>
      </w:r>
      <w:r w:rsidRPr="007C727C">
        <w:instrText xml:space="preserve">  Кафедра \</w:instrText>
      </w:r>
      <w:r w:rsidRPr="007C727C">
        <w:rPr>
          <w:lang w:val="en-US"/>
        </w:rPr>
        <w:instrText>d</w:instrText>
      </w:r>
      <w:r w:rsidRPr="007C727C">
        <w:instrText xml:space="preserve"> 53 \</w:instrText>
      </w:r>
      <w:r w:rsidRPr="007C727C">
        <w:rPr>
          <w:lang w:val="en-US"/>
        </w:rPr>
        <w:instrText>o</w:instrText>
      </w:r>
      <w:r w:rsidRPr="007C727C">
        <w:instrText xml:space="preserve">  \* </w:instrText>
      </w:r>
      <w:r w:rsidRPr="007C727C">
        <w:rPr>
          <w:lang w:val="en-US"/>
        </w:rPr>
        <w:instrText>MERGEFORMAT</w:instrText>
      </w:r>
      <w:r w:rsidRPr="007C727C">
        <w:instrText xml:space="preserve"> </w:instrText>
      </w:r>
      <w:r w:rsidRPr="007C727C">
        <w:rPr>
          <w:lang w:val="en-US"/>
        </w:rPr>
        <w:fldChar w:fldCharType="separate"/>
      </w:r>
      <w:r w:rsidRPr="007C727C">
        <w:t>53</w:t>
      </w:r>
      <w:r w:rsidRPr="007C727C">
        <w:rPr>
          <w:lang w:val="en-US"/>
        </w:rPr>
        <w:fldChar w:fldCharType="end"/>
      </w:r>
    </w:p>
    <w:p w:rsidR="007A03FF" w:rsidRPr="007C727C" w:rsidRDefault="007A03FF" w:rsidP="007A03FF">
      <w:pPr>
        <w:widowControl w:val="0"/>
        <w:autoSpaceDE w:val="0"/>
        <w:autoSpaceDN w:val="0"/>
        <w:adjustRightInd w:val="0"/>
        <w:spacing w:before="1200"/>
      </w:pPr>
      <w:r w:rsidRPr="007C727C">
        <w:t xml:space="preserve">ОТЧЕТ </w:t>
      </w:r>
      <w:r w:rsidRPr="007C727C">
        <w:br/>
        <w:t>ЗАЩИЩЕН С ОЦЕНКОЙ _____________________</w:t>
      </w:r>
    </w:p>
    <w:p w:rsidR="007A03FF" w:rsidRPr="007C727C" w:rsidRDefault="007A03FF" w:rsidP="007A03FF">
      <w:pPr>
        <w:widowControl w:val="0"/>
        <w:autoSpaceDE w:val="0"/>
        <w:autoSpaceDN w:val="0"/>
        <w:adjustRightInd w:val="0"/>
        <w:spacing w:before="120" w:line="360" w:lineRule="auto"/>
      </w:pPr>
      <w:r w:rsidRPr="007C727C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7A03FF" w:rsidRPr="007C727C" w:rsidTr="007A03F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A03FF" w:rsidRPr="004C53F9" w:rsidRDefault="00906C2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A03FF" w:rsidRPr="004E15C6" w:rsidRDefault="004E15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 Ю. Гуков</w:t>
            </w:r>
          </w:p>
        </w:tc>
      </w:tr>
      <w:tr w:rsidR="007A03FF" w:rsidRPr="007C727C" w:rsidTr="007A03F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инициалы, фамилия</w:t>
            </w:r>
          </w:p>
        </w:tc>
      </w:tr>
    </w:tbl>
    <w:p w:rsidR="007A03FF" w:rsidRPr="007C727C" w:rsidRDefault="007A03FF" w:rsidP="007A03FF">
      <w:pPr>
        <w:pStyle w:val="a5"/>
        <w:spacing w:before="0"/>
        <w:rPr>
          <w:sz w:val="24"/>
          <w:szCs w:val="24"/>
        </w:rPr>
      </w:pP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9531"/>
      </w:tblGrid>
      <w:tr w:rsidR="007A03FF" w:rsidRPr="007C727C" w:rsidTr="007A03FF">
        <w:tc>
          <w:tcPr>
            <w:tcW w:w="9531" w:type="dxa"/>
            <w:hideMark/>
          </w:tcPr>
          <w:p w:rsidR="007A03FF" w:rsidRPr="007C727C" w:rsidRDefault="007A03FF">
            <w:pPr>
              <w:pStyle w:val="a5"/>
              <w:spacing w:before="960" w:line="276" w:lineRule="auto"/>
              <w:rPr>
                <w:sz w:val="24"/>
                <w:szCs w:val="24"/>
              </w:rPr>
            </w:pPr>
            <w:r w:rsidRPr="007C727C">
              <w:rPr>
                <w:sz w:val="24"/>
                <w:szCs w:val="24"/>
              </w:rPr>
              <w:t>ОТЧЕТ О ЛАБОРАТОРНОЙ РАБОТЕ</w:t>
            </w:r>
          </w:p>
        </w:tc>
      </w:tr>
      <w:tr w:rsidR="007A03FF" w:rsidRPr="007C727C" w:rsidTr="007A03FF">
        <w:trPr>
          <w:trHeight w:val="1314"/>
        </w:trPr>
        <w:tc>
          <w:tcPr>
            <w:tcW w:w="9531" w:type="dxa"/>
            <w:hideMark/>
          </w:tcPr>
          <w:p w:rsidR="00986DE9" w:rsidRPr="007033E8" w:rsidRDefault="007033E8" w:rsidP="007033E8">
            <w:pPr>
              <w:pStyle w:val="3"/>
              <w:spacing w:line="276" w:lineRule="auto"/>
              <w:rPr>
                <w:sz w:val="24"/>
                <w:szCs w:val="24"/>
                <w:lang w:val="ru-RU"/>
              </w:rPr>
            </w:pPr>
            <w:bookmarkStart w:id="0" w:name="_Toc96503472"/>
            <w:bookmarkStart w:id="1" w:name="_Toc96548815"/>
            <w:r>
              <w:rPr>
                <w:sz w:val="24"/>
                <w:szCs w:val="24"/>
                <w:lang w:val="ru-RU"/>
              </w:rPr>
              <w:t>ПРОСТОЙ АЛГОРИТМ С ИСПОЛЬЗОВАНИЕМ УСЛОВНОГО ОПЕРАТОРА</w:t>
            </w:r>
            <w:bookmarkEnd w:id="0"/>
            <w:bookmarkEnd w:id="1"/>
          </w:p>
        </w:tc>
      </w:tr>
      <w:tr w:rsidR="007A03FF" w:rsidRPr="007C727C" w:rsidTr="007A03FF">
        <w:trPr>
          <w:trHeight w:val="1098"/>
        </w:trPr>
        <w:tc>
          <w:tcPr>
            <w:tcW w:w="9531" w:type="dxa"/>
            <w:hideMark/>
          </w:tcPr>
          <w:p w:rsidR="007A03FF" w:rsidRPr="007033E8" w:rsidRDefault="007A03FF" w:rsidP="007033E8">
            <w:pPr>
              <w:pStyle w:val="3"/>
              <w:spacing w:line="276" w:lineRule="auto"/>
              <w:rPr>
                <w:sz w:val="24"/>
                <w:szCs w:val="24"/>
                <w:lang w:val="ru-RU"/>
              </w:rPr>
            </w:pPr>
            <w:bookmarkStart w:id="2" w:name="_Toc83037067"/>
            <w:bookmarkStart w:id="3" w:name="_Toc83037366"/>
            <w:bookmarkStart w:id="4" w:name="_Toc83037580"/>
            <w:bookmarkStart w:id="5" w:name="_Toc83045111"/>
            <w:bookmarkStart w:id="6" w:name="_Toc83045435"/>
            <w:bookmarkStart w:id="7" w:name="_Toc83637104"/>
            <w:bookmarkStart w:id="8" w:name="_Toc84242573"/>
            <w:bookmarkStart w:id="9" w:name="_Toc85797144"/>
            <w:bookmarkStart w:id="10" w:name="_Toc91001409"/>
            <w:bookmarkStart w:id="11" w:name="_Toc96503473"/>
            <w:bookmarkStart w:id="12" w:name="_Toc96548816"/>
            <w:proofErr w:type="spellStart"/>
            <w:r w:rsidRPr="007C727C">
              <w:rPr>
                <w:sz w:val="24"/>
                <w:szCs w:val="24"/>
              </w:rPr>
              <w:t>Вариант</w:t>
            </w:r>
            <w:proofErr w:type="spellEnd"/>
            <w:r w:rsidRPr="007C727C">
              <w:rPr>
                <w:sz w:val="24"/>
                <w:szCs w:val="24"/>
              </w:rPr>
              <w:t xml:space="preserve"> 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 w:rsidR="007033E8">
              <w:rPr>
                <w:sz w:val="24"/>
                <w:szCs w:val="24"/>
                <w:lang w:val="ru-RU"/>
              </w:rPr>
              <w:t>2 (15)</w:t>
            </w:r>
            <w:bookmarkEnd w:id="11"/>
            <w:bookmarkEnd w:id="12"/>
          </w:p>
        </w:tc>
      </w:tr>
      <w:tr w:rsidR="007A03FF" w:rsidRPr="007C727C" w:rsidTr="007A03FF">
        <w:tc>
          <w:tcPr>
            <w:tcW w:w="9531" w:type="dxa"/>
            <w:hideMark/>
          </w:tcPr>
          <w:p w:rsidR="007A03FF" w:rsidRPr="007033E8" w:rsidRDefault="007A03FF" w:rsidP="007033E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bookmarkStart w:id="13" w:name="_Toc96503474"/>
            <w:bookmarkStart w:id="14" w:name="_Toc96548817"/>
            <w:bookmarkStart w:id="15" w:name="_Toc83045112"/>
            <w:bookmarkStart w:id="16" w:name="_Toc83045436"/>
            <w:bookmarkStart w:id="17" w:name="_Toc83637105"/>
            <w:bookmarkStart w:id="18" w:name="_Toc84242574"/>
            <w:bookmarkStart w:id="19" w:name="_Toc85797145"/>
            <w:bookmarkStart w:id="20" w:name="_Toc91001410"/>
            <w:bookmarkStart w:id="21" w:name="_Toc83037068"/>
            <w:r w:rsidRPr="007C727C">
              <w:rPr>
                <w:sz w:val="24"/>
                <w:szCs w:val="24"/>
                <w:lang w:val="ru-RU"/>
              </w:rPr>
              <w:t xml:space="preserve">по курсу: </w:t>
            </w:r>
            <w:r w:rsidRPr="007C727C">
              <w:rPr>
                <w:sz w:val="24"/>
                <w:szCs w:val="24"/>
              </w:rPr>
              <w:fldChar w:fldCharType="begin"/>
            </w:r>
            <w:r w:rsidRPr="007C727C">
              <w:rPr>
                <w:caps/>
                <w:color w:val="000000" w:themeColor="text1"/>
                <w:sz w:val="24"/>
                <w:szCs w:val="24"/>
                <w:lang w:val="ru-RU"/>
              </w:rPr>
              <w:instrText xml:space="preserve"> FILLIN  дисциплина \d информатика  \* MERGEFORMAT </w:instrText>
            </w:r>
            <w:r w:rsidRPr="007C727C">
              <w:rPr>
                <w:sz w:val="24"/>
                <w:szCs w:val="24"/>
              </w:rPr>
              <w:fldChar w:fldCharType="separate"/>
            </w:r>
            <w:r w:rsidR="007033E8">
              <w:rPr>
                <w:sz w:val="24"/>
                <w:szCs w:val="24"/>
                <w:lang w:val="ru-RU"/>
              </w:rPr>
              <w:t>ОСНОВЫ ПРОГРАММИРОВАНИЯ</w:t>
            </w:r>
            <w:bookmarkEnd w:id="13"/>
            <w:bookmarkEnd w:id="14"/>
            <w:r w:rsidR="007033E8" w:rsidRPr="007C727C">
              <w:rPr>
                <w:cap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bookmarkEnd w:id="15"/>
            <w:bookmarkEnd w:id="16"/>
            <w:bookmarkEnd w:id="17"/>
            <w:bookmarkEnd w:id="18"/>
            <w:bookmarkEnd w:id="19"/>
            <w:bookmarkEnd w:id="20"/>
            <w:r w:rsidRPr="007C727C">
              <w:rPr>
                <w:sz w:val="24"/>
                <w:szCs w:val="24"/>
              </w:rPr>
              <w:fldChar w:fldCharType="end"/>
            </w:r>
            <w:bookmarkEnd w:id="21"/>
          </w:p>
        </w:tc>
      </w:tr>
      <w:tr w:rsidR="007A03FF" w:rsidRPr="007C727C" w:rsidTr="007A03FF">
        <w:tc>
          <w:tcPr>
            <w:tcW w:w="9531" w:type="dxa"/>
          </w:tcPr>
          <w:p w:rsidR="007A03FF" w:rsidRPr="007C727C" w:rsidRDefault="007A03FF">
            <w:pPr>
              <w:pStyle w:val="3"/>
              <w:spacing w:before="240" w:line="276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7A03FF" w:rsidRPr="007C727C" w:rsidRDefault="007033E8" w:rsidP="007A03FF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A03FF" w:rsidRPr="007C727C" w:rsidTr="007A03FF">
        <w:tc>
          <w:tcPr>
            <w:tcW w:w="2167" w:type="dxa"/>
            <w:vAlign w:val="bottom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 w:rsidRPr="007C727C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A03FF" w:rsidRPr="007C727C" w:rsidRDefault="00906C2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fldSimple w:instr=" FILLIN  группа \d 5136 \o  \* MERGEFORMAT ">
              <w:r w:rsidR="007A03FF" w:rsidRPr="007C727C">
                <w:t>5136</w:t>
              </w:r>
            </w:fldSimple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A03FF" w:rsidRPr="007C727C" w:rsidRDefault="00284A2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F98FC0A" wp14:editId="2B09F9B4">
                  <wp:extent cx="513878" cy="483650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26" cy="50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>
              <w:rPr>
                <w:noProof/>
              </w:rPr>
              <w:drawing>
                <wp:inline distT="0" distB="0" distL="0" distR="0" wp14:anchorId="20233F9A" wp14:editId="034BCB52">
                  <wp:extent cx="899286" cy="370019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20" cy="38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A03FF" w:rsidRPr="007C727C" w:rsidRDefault="00906C2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fldSimple w:instr=" FILLIN  &quot;инициалы, фамилия&quot; \d &quot;Д. Л. Мягков&quot; \o  \* MERGEFORMAT ">
              <w:r w:rsidR="007A03FF" w:rsidRPr="007C727C">
                <w:t>Д. Л. Мягков</w:t>
              </w:r>
            </w:fldSimple>
          </w:p>
        </w:tc>
      </w:tr>
      <w:tr w:rsidR="007A03FF" w:rsidRPr="007C727C" w:rsidTr="007A03FF">
        <w:tc>
          <w:tcPr>
            <w:tcW w:w="2167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подпись, дата</w:t>
            </w:r>
          </w:p>
        </w:tc>
        <w:tc>
          <w:tcPr>
            <w:tcW w:w="236" w:type="dxa"/>
            <w:vAlign w:val="center"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7A03FF" w:rsidRPr="007C727C" w:rsidRDefault="007A03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7C727C">
              <w:t>инициалы, фамилия</w:t>
            </w:r>
          </w:p>
        </w:tc>
      </w:tr>
    </w:tbl>
    <w:p w:rsidR="007A03FF" w:rsidRPr="007C727C" w:rsidRDefault="007A03FF" w:rsidP="007A03FF">
      <w:pPr>
        <w:widowControl w:val="0"/>
        <w:autoSpaceDE w:val="0"/>
        <w:autoSpaceDN w:val="0"/>
        <w:adjustRightInd w:val="0"/>
      </w:pPr>
    </w:p>
    <w:p w:rsidR="007A03FF" w:rsidRPr="007033E8" w:rsidRDefault="007A03FF" w:rsidP="007A03FF">
      <w:pPr>
        <w:widowControl w:val="0"/>
        <w:autoSpaceDE w:val="0"/>
        <w:autoSpaceDN w:val="0"/>
        <w:adjustRightInd w:val="0"/>
        <w:spacing w:before="1800"/>
        <w:jc w:val="center"/>
      </w:pPr>
      <w:r w:rsidRPr="007C727C">
        <w:t>Санкт-Петербург</w:t>
      </w:r>
      <w:r w:rsidRPr="007C727C">
        <w:rPr>
          <w:lang w:val="en-US"/>
        </w:rPr>
        <w:t xml:space="preserve"> </w:t>
      </w:r>
      <w:r w:rsidR="007033E8">
        <w:t>2022</w:t>
      </w:r>
    </w:p>
    <w:p w:rsidR="00000BEB" w:rsidRPr="007C727C" w:rsidRDefault="00000BEB" w:rsidP="003A154F">
      <w:pPr>
        <w:spacing w:line="360" w:lineRule="auto"/>
        <w:ind w:firstLine="709"/>
        <w:contextualSpacing/>
        <w:rPr>
          <w:color w:val="000000" w:themeColor="text1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9909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3EA" w:rsidRDefault="00F07189" w:rsidP="00894229">
          <w:pPr>
            <w:pStyle w:val="a8"/>
            <w:spacing w:before="0" w:line="360" w:lineRule="auto"/>
            <w:contextualSpacing/>
            <w:rPr>
              <w:noProof/>
            </w:rPr>
          </w:pPr>
          <w:r w:rsidRPr="007C727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Оглавление</w:t>
          </w:r>
          <w:r w:rsidR="004C33E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:</w:t>
          </w:r>
          <w:r w:rsidRPr="007C727C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7C727C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7C727C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</w:p>
        <w:p w:rsidR="004C33EA" w:rsidRDefault="00906C26" w:rsidP="004C33EA">
          <w:pPr>
            <w:pStyle w:val="31"/>
            <w:tabs>
              <w:tab w:val="right" w:leader="dot" w:pos="963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18" w:history="1">
            <w:r w:rsidR="004C33EA" w:rsidRPr="00EC5941">
              <w:rPr>
                <w:rStyle w:val="a7"/>
                <w:noProof/>
              </w:rPr>
              <w:t>Цель.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_Toc96548818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8045E7">
              <w:rPr>
                <w:noProof/>
                <w:webHidden/>
              </w:rPr>
              <w:t>3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906C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19" w:history="1">
            <w:r w:rsidR="004C33EA" w:rsidRPr="00EC5941">
              <w:rPr>
                <w:rStyle w:val="a7"/>
                <w:noProof/>
              </w:rPr>
              <w:t>Индиви</w:t>
            </w:r>
            <w:r w:rsidR="004C33EA">
              <w:rPr>
                <w:rStyle w:val="a7"/>
                <w:noProof/>
              </w:rPr>
              <w:t>дуальное задание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_Toc96548819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8045E7">
              <w:rPr>
                <w:noProof/>
                <w:webHidden/>
              </w:rPr>
              <w:t>4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Pr="004C33EA" w:rsidRDefault="00906C26" w:rsidP="004C33EA">
          <w:pPr>
            <w:pStyle w:val="21"/>
            <w:tabs>
              <w:tab w:val="right" w:leader="dot" w:pos="9630"/>
            </w:tabs>
            <w:ind w:left="0"/>
            <w:rPr>
              <w:noProof/>
              <w:color w:val="0000FF" w:themeColor="hyperlink"/>
              <w:u w:val="single"/>
            </w:rPr>
          </w:pPr>
          <w:hyperlink w:anchor="_Toc96548821" w:history="1">
            <w:r w:rsidR="004C33EA" w:rsidRPr="00EC5941">
              <w:rPr>
                <w:rStyle w:val="a7"/>
                <w:noProof/>
              </w:rPr>
              <w:t>Описание алгоритма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_Toc96548821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8045E7">
              <w:rPr>
                <w:noProof/>
                <w:webHidden/>
              </w:rPr>
              <w:t>5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906C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2" w:history="1">
            <w:r w:rsidR="004C33EA" w:rsidRPr="00EC5941">
              <w:rPr>
                <w:rStyle w:val="a7"/>
                <w:noProof/>
              </w:rPr>
              <w:t>Блок-схема алгоритма.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_Toc96548822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8045E7">
              <w:rPr>
                <w:noProof/>
                <w:webHidden/>
              </w:rPr>
              <w:t>6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906C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3" w:history="1">
            <w:r w:rsidR="004C33EA" w:rsidRPr="00EC5941">
              <w:rPr>
                <w:rStyle w:val="a7"/>
                <w:noProof/>
              </w:rPr>
              <w:t>Листинг программы.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_Toc96548823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8045E7">
              <w:rPr>
                <w:noProof/>
                <w:webHidden/>
              </w:rPr>
              <w:t>9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906C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4" w:history="1">
            <w:r w:rsidR="004C33EA" w:rsidRPr="00EC5941">
              <w:rPr>
                <w:rStyle w:val="a7"/>
                <w:noProof/>
              </w:rPr>
              <w:t>Результат.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_Toc96548824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8045E7">
              <w:rPr>
                <w:noProof/>
                <w:webHidden/>
              </w:rPr>
              <w:t>12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4C33EA" w:rsidRDefault="00906C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48825" w:history="1">
            <w:r w:rsidR="004C33EA" w:rsidRPr="00EC5941">
              <w:rPr>
                <w:rStyle w:val="a7"/>
                <w:noProof/>
              </w:rPr>
              <w:t>Вывод.</w:t>
            </w:r>
            <w:r w:rsidR="004C33EA">
              <w:rPr>
                <w:noProof/>
                <w:webHidden/>
              </w:rPr>
              <w:tab/>
            </w:r>
            <w:r w:rsidR="004C33EA">
              <w:rPr>
                <w:noProof/>
                <w:webHidden/>
              </w:rPr>
              <w:fldChar w:fldCharType="begin"/>
            </w:r>
            <w:r w:rsidR="004C33EA">
              <w:rPr>
                <w:noProof/>
                <w:webHidden/>
              </w:rPr>
              <w:instrText xml:space="preserve"> PAGEREF _Toc96548825 \h </w:instrText>
            </w:r>
            <w:r w:rsidR="004C33EA">
              <w:rPr>
                <w:noProof/>
                <w:webHidden/>
              </w:rPr>
            </w:r>
            <w:r w:rsidR="004C33EA">
              <w:rPr>
                <w:noProof/>
                <w:webHidden/>
              </w:rPr>
              <w:fldChar w:fldCharType="separate"/>
            </w:r>
            <w:r w:rsidR="008045E7">
              <w:rPr>
                <w:noProof/>
                <w:webHidden/>
              </w:rPr>
              <w:t>14</w:t>
            </w:r>
            <w:r w:rsidR="004C33EA">
              <w:rPr>
                <w:noProof/>
                <w:webHidden/>
              </w:rPr>
              <w:fldChar w:fldCharType="end"/>
            </w:r>
          </w:hyperlink>
        </w:p>
        <w:p w:rsidR="00F07189" w:rsidRPr="007C727C" w:rsidRDefault="00F07189" w:rsidP="009E4716">
          <w:pPr>
            <w:spacing w:line="360" w:lineRule="auto"/>
            <w:contextualSpacing/>
          </w:pPr>
          <w:r w:rsidRPr="007C727C">
            <w:rPr>
              <w:b/>
              <w:bCs/>
            </w:rPr>
            <w:fldChar w:fldCharType="end"/>
          </w:r>
        </w:p>
      </w:sdtContent>
    </w:sdt>
    <w:p w:rsidR="003B0E23" w:rsidRPr="007C727C" w:rsidRDefault="003B0E23" w:rsidP="003A154F">
      <w:pPr>
        <w:pStyle w:val="11"/>
        <w:spacing w:after="0" w:line="360" w:lineRule="auto"/>
        <w:ind w:firstLine="709"/>
        <w:contextualSpacing/>
        <w:rPr>
          <w:lang w:val="en-US"/>
        </w:rPr>
      </w:pPr>
    </w:p>
    <w:p w:rsidR="00295861" w:rsidRPr="007C727C" w:rsidRDefault="00295861" w:rsidP="003A154F">
      <w:pPr>
        <w:spacing w:line="360" w:lineRule="auto"/>
        <w:ind w:firstLine="709"/>
        <w:contextualSpacing/>
      </w:pPr>
    </w:p>
    <w:p w:rsidR="00295861" w:rsidRPr="007C727C" w:rsidRDefault="00295861" w:rsidP="003A154F">
      <w:pPr>
        <w:spacing w:line="360" w:lineRule="auto"/>
        <w:ind w:firstLine="709"/>
        <w:contextualSpacing/>
      </w:pPr>
      <w:r w:rsidRPr="007C727C">
        <w:br w:type="page"/>
      </w:r>
    </w:p>
    <w:p w:rsidR="000A621E" w:rsidRPr="007C727C" w:rsidRDefault="00BD1600" w:rsidP="00097CDF">
      <w:pPr>
        <w:pStyle w:val="1"/>
        <w:spacing w:before="120" w:after="120" w:line="360" w:lineRule="auto"/>
        <w:contextualSpacing/>
        <w:rPr>
          <w:sz w:val="24"/>
          <w:szCs w:val="24"/>
        </w:rPr>
      </w:pPr>
      <w:r w:rsidRPr="007C727C">
        <w:rPr>
          <w:sz w:val="24"/>
          <w:szCs w:val="24"/>
        </w:rPr>
        <w:lastRenderedPageBreak/>
        <w:fldChar w:fldCharType="begin"/>
      </w:r>
      <w:r w:rsidRPr="007C727C">
        <w:rPr>
          <w:sz w:val="24"/>
          <w:szCs w:val="24"/>
        </w:rPr>
        <w:instrText xml:space="preserve"> FILLIN  "Название задания" \d "Задание 1. Создание Шаблона отчета по лабораторной работе" \o  \* MERGEFORMAT </w:instrText>
      </w:r>
      <w:r w:rsidRPr="007C727C">
        <w:rPr>
          <w:sz w:val="24"/>
          <w:szCs w:val="24"/>
        </w:rPr>
        <w:fldChar w:fldCharType="separate"/>
      </w:r>
      <w:bookmarkStart w:id="22" w:name="_Toc96548818"/>
      <w:r w:rsidR="000A621E" w:rsidRPr="007C727C">
        <w:rPr>
          <w:sz w:val="24"/>
          <w:szCs w:val="24"/>
        </w:rPr>
        <w:t>Цель.</w:t>
      </w:r>
      <w:bookmarkEnd w:id="22"/>
      <w:r w:rsidR="000A621E" w:rsidRPr="007C727C">
        <w:rPr>
          <w:sz w:val="24"/>
          <w:szCs w:val="24"/>
        </w:rPr>
        <w:t xml:space="preserve"> </w:t>
      </w:r>
      <w:r w:rsidRPr="007C727C">
        <w:rPr>
          <w:sz w:val="24"/>
          <w:szCs w:val="24"/>
        </w:rPr>
        <w:fldChar w:fldCharType="end"/>
      </w:r>
    </w:p>
    <w:p w:rsidR="003B0E23" w:rsidRPr="007C727C" w:rsidRDefault="007033E8" w:rsidP="00810D3D">
      <w:pPr>
        <w:spacing w:before="120" w:after="120"/>
        <w:ind w:firstLine="709"/>
        <w:contextualSpacing/>
        <w:jc w:val="both"/>
      </w:pPr>
      <w:r>
        <w:t>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</w:t>
      </w:r>
      <w:r w:rsidR="003B0E23" w:rsidRPr="007C727C">
        <w:br w:type="page"/>
      </w:r>
    </w:p>
    <w:p w:rsidR="003A154F" w:rsidRPr="007C727C" w:rsidRDefault="00F44E7F" w:rsidP="00097CDF">
      <w:pPr>
        <w:pStyle w:val="1"/>
        <w:spacing w:before="120" w:after="120" w:line="360" w:lineRule="auto"/>
        <w:ind w:left="709"/>
        <w:contextualSpacing/>
        <w:rPr>
          <w:sz w:val="24"/>
          <w:szCs w:val="24"/>
        </w:rPr>
      </w:pPr>
      <w:bookmarkStart w:id="23" w:name="_Toc96548819"/>
      <w:r w:rsidRPr="007C727C">
        <w:rPr>
          <w:sz w:val="24"/>
          <w:szCs w:val="24"/>
        </w:rPr>
        <w:lastRenderedPageBreak/>
        <w:t>Индивидуальное задание</w:t>
      </w:r>
      <w:r w:rsidR="009E4716">
        <w:rPr>
          <w:sz w:val="24"/>
          <w:szCs w:val="24"/>
        </w:rPr>
        <w:t>.</w:t>
      </w:r>
      <w:bookmarkEnd w:id="23"/>
      <w:r w:rsidRPr="007C727C">
        <w:rPr>
          <w:sz w:val="24"/>
          <w:szCs w:val="24"/>
        </w:rPr>
        <w:t xml:space="preserve"> </w:t>
      </w:r>
      <w:r w:rsidR="003A154F" w:rsidRPr="007C727C">
        <w:rPr>
          <w:sz w:val="24"/>
          <w:szCs w:val="24"/>
        </w:rPr>
        <w:fldChar w:fldCharType="begin"/>
      </w:r>
      <w:r w:rsidR="003A154F" w:rsidRPr="007C727C">
        <w:rPr>
          <w:sz w:val="24"/>
          <w:szCs w:val="24"/>
        </w:rPr>
        <w:instrText xml:space="preserve"> FILLIN  "Название задания" \d "Задание 1. Создание Шаблона отчета по лабораторной работе" \o  \* MERGEFORMAT </w:instrText>
      </w:r>
      <w:r w:rsidR="003A154F" w:rsidRPr="007C727C">
        <w:rPr>
          <w:sz w:val="24"/>
          <w:szCs w:val="24"/>
        </w:rPr>
        <w:fldChar w:fldCharType="end"/>
      </w:r>
    </w:p>
    <w:p w:rsidR="00075D56" w:rsidRPr="007C727C" w:rsidRDefault="007033E8" w:rsidP="007C727C">
      <w:pPr>
        <w:pStyle w:val="2"/>
        <w:spacing w:before="120" w:after="120"/>
        <w:contextualSpacing/>
        <w:rPr>
          <w:sz w:val="24"/>
          <w:szCs w:val="24"/>
        </w:rPr>
      </w:pPr>
      <w:bookmarkStart w:id="24" w:name="_Toc96503477"/>
      <w:bookmarkStart w:id="25" w:name="_Toc96548599"/>
      <w:bookmarkStart w:id="26" w:name="_Toc96548757"/>
      <w:bookmarkStart w:id="27" w:name="_Toc96548820"/>
      <w:r>
        <w:rPr>
          <w:noProof/>
        </w:rPr>
        <w:drawing>
          <wp:inline distT="0" distB="0" distL="0" distR="0" wp14:anchorId="647B1EFA" wp14:editId="1A50F57A">
            <wp:extent cx="6121400" cy="404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  <w:bookmarkEnd w:id="27"/>
    </w:p>
    <w:p w:rsidR="00F44E7F" w:rsidRPr="007033E8" w:rsidRDefault="00075D56" w:rsidP="007033E8">
      <w:pPr>
        <w:pStyle w:val="ad"/>
        <w:spacing w:after="0" w:line="360" w:lineRule="auto"/>
        <w:ind w:firstLine="709"/>
        <w:contextualSpacing/>
        <w:jc w:val="center"/>
        <w:rPr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t xml:space="preserve">Рисунок </w:t>
      </w:r>
      <w:r w:rsidRPr="007C727C">
        <w:rPr>
          <w:i w:val="0"/>
          <w:color w:val="auto"/>
          <w:sz w:val="24"/>
          <w:szCs w:val="24"/>
        </w:rPr>
        <w:fldChar w:fldCharType="begin"/>
      </w:r>
      <w:r w:rsidRPr="007C727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C727C">
        <w:rPr>
          <w:i w:val="0"/>
          <w:color w:val="auto"/>
          <w:sz w:val="24"/>
          <w:szCs w:val="24"/>
        </w:rPr>
        <w:fldChar w:fldCharType="separate"/>
      </w:r>
      <w:r w:rsidR="00194600" w:rsidRPr="007C727C">
        <w:rPr>
          <w:i w:val="0"/>
          <w:noProof/>
          <w:color w:val="auto"/>
          <w:sz w:val="24"/>
          <w:szCs w:val="24"/>
        </w:rPr>
        <w:t>1</w:t>
      </w:r>
      <w:r w:rsidRPr="007C727C">
        <w:rPr>
          <w:i w:val="0"/>
          <w:color w:val="auto"/>
          <w:sz w:val="24"/>
          <w:szCs w:val="24"/>
        </w:rPr>
        <w:fldChar w:fldCharType="end"/>
      </w:r>
      <w:r w:rsidR="007D3192" w:rsidRPr="007C727C">
        <w:rPr>
          <w:i w:val="0"/>
          <w:color w:val="auto"/>
          <w:sz w:val="24"/>
          <w:szCs w:val="24"/>
        </w:rPr>
        <w:t xml:space="preserve">. </w:t>
      </w:r>
      <w:r w:rsidR="00F44E7F" w:rsidRPr="007C727C">
        <w:rPr>
          <w:i w:val="0"/>
          <w:color w:val="auto"/>
          <w:sz w:val="24"/>
          <w:szCs w:val="24"/>
        </w:rPr>
        <w:t xml:space="preserve">Индивидуальное задание </w:t>
      </w:r>
    </w:p>
    <w:p w:rsidR="00894229" w:rsidRDefault="00894229" w:rsidP="007D3192">
      <w:pPr>
        <w:pStyle w:val="ad"/>
        <w:spacing w:after="0" w:line="360" w:lineRule="auto"/>
        <w:ind w:firstLine="709"/>
        <w:contextualSpacing/>
        <w:jc w:val="center"/>
        <w:rPr>
          <w:i w:val="0"/>
          <w:color w:val="auto"/>
          <w:sz w:val="24"/>
          <w:szCs w:val="24"/>
        </w:rPr>
      </w:pPr>
    </w:p>
    <w:p w:rsidR="004C33EA" w:rsidRPr="004C33EA" w:rsidRDefault="00894229" w:rsidP="004C33EA">
      <w:pPr>
        <w:pStyle w:val="1"/>
        <w:spacing w:before="120" w:after="120" w:line="360" w:lineRule="auto"/>
        <w:contextualSpacing/>
        <w:rPr>
          <w:sz w:val="24"/>
          <w:szCs w:val="24"/>
        </w:rPr>
      </w:pPr>
      <w:r>
        <w:rPr>
          <w:i/>
        </w:rPr>
        <w:br w:type="page"/>
      </w:r>
      <w:bookmarkStart w:id="28" w:name="_Toc96548821"/>
      <w:r w:rsidR="004C33EA">
        <w:rPr>
          <w:sz w:val="24"/>
          <w:szCs w:val="24"/>
        </w:rPr>
        <w:lastRenderedPageBreak/>
        <w:t>Описание алгоритма</w:t>
      </w:r>
      <w:bookmarkEnd w:id="28"/>
      <w:r w:rsidR="004C33EA" w:rsidRPr="007C727C">
        <w:rPr>
          <w:sz w:val="24"/>
          <w:szCs w:val="24"/>
        </w:rPr>
        <w:t xml:space="preserve"> </w:t>
      </w:r>
      <w:r w:rsidR="004C33EA" w:rsidRPr="007C727C">
        <w:rPr>
          <w:sz w:val="24"/>
          <w:szCs w:val="24"/>
        </w:rPr>
        <w:fldChar w:fldCharType="begin"/>
      </w:r>
      <w:r w:rsidR="004C33EA" w:rsidRPr="007C727C">
        <w:rPr>
          <w:sz w:val="24"/>
          <w:szCs w:val="24"/>
        </w:rPr>
        <w:instrText xml:space="preserve"> FILLIN  "Название задания" \d "Задание 1. Создание Шаблона отчета по лабораторной работе" \o  \* MERGEFORMAT </w:instrText>
      </w:r>
      <w:r w:rsidR="004C33EA" w:rsidRPr="007C727C">
        <w:rPr>
          <w:sz w:val="24"/>
          <w:szCs w:val="24"/>
        </w:rPr>
        <w:fldChar w:fldCharType="end"/>
      </w:r>
    </w:p>
    <w:p w:rsidR="004C33EA" w:rsidRPr="005A2BB5" w:rsidRDefault="004C33EA" w:rsidP="004C33EA">
      <w:pPr>
        <w:spacing w:line="360" w:lineRule="auto"/>
        <w:ind w:firstLine="709"/>
        <w:contextualSpacing/>
        <w:jc w:val="center"/>
        <w:rPr>
          <w:bCs/>
        </w:rPr>
      </w:pPr>
      <w:r>
        <w:rPr>
          <w:bCs/>
        </w:rPr>
        <w:t xml:space="preserve">Вводятся числа, они записываются в массив, массив сортируется, последние два элемента суммируются. </w:t>
      </w:r>
    </w:p>
    <w:p w:rsidR="004C33EA" w:rsidRPr="007C727C" w:rsidRDefault="004C33EA" w:rsidP="004C33EA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894229" w:rsidRDefault="00894229">
      <w:pPr>
        <w:spacing w:after="200" w:line="276" w:lineRule="auto"/>
        <w:rPr>
          <w:iCs/>
        </w:rPr>
      </w:pPr>
    </w:p>
    <w:p w:rsidR="00075D56" w:rsidRPr="004C33EA" w:rsidRDefault="00894229" w:rsidP="004C33EA">
      <w:pPr>
        <w:pStyle w:val="1"/>
        <w:spacing w:before="120" w:after="120"/>
        <w:contextualSpacing/>
        <w:rPr>
          <w:sz w:val="24"/>
          <w:szCs w:val="24"/>
        </w:rPr>
      </w:pPr>
      <w:r w:rsidRPr="007C727C">
        <w:rPr>
          <w:sz w:val="24"/>
          <w:szCs w:val="24"/>
        </w:rPr>
        <w:fldChar w:fldCharType="begin"/>
      </w:r>
      <w:r w:rsidRPr="007C727C">
        <w:rPr>
          <w:sz w:val="24"/>
          <w:szCs w:val="24"/>
        </w:rPr>
        <w:instrText xml:space="preserve"> FILLIN  "Название третьего задания" \d "Задание № 3" \o  \* MERGEFORMAT </w:instrText>
      </w:r>
      <w:r w:rsidRPr="007C727C">
        <w:rPr>
          <w:sz w:val="24"/>
          <w:szCs w:val="24"/>
        </w:rPr>
        <w:fldChar w:fldCharType="separate"/>
      </w:r>
      <w:bookmarkStart w:id="29" w:name="_Toc91001415"/>
      <w:bookmarkStart w:id="30" w:name="_Toc96548822"/>
      <w:r w:rsidRPr="007C727C">
        <w:rPr>
          <w:sz w:val="24"/>
          <w:szCs w:val="24"/>
        </w:rPr>
        <w:t>Блок-схема алгоритма</w:t>
      </w:r>
      <w:r w:rsidRPr="007C727C"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bookmarkEnd w:id="29"/>
      <w:bookmarkEnd w:id="30"/>
    </w:p>
    <w:p w:rsidR="00C75FED" w:rsidRDefault="004C5012" w:rsidP="00C75FED">
      <w:pPr>
        <w:keepNext/>
        <w:jc w:val="center"/>
      </w:pPr>
      <w:r>
        <w:rPr>
          <w:noProof/>
        </w:rPr>
        <w:drawing>
          <wp:inline distT="0" distB="0" distL="0" distR="0" wp14:anchorId="2CCDC9A9" wp14:editId="0290F6C1">
            <wp:extent cx="3495675" cy="677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ED" w:rsidRPr="00C75FED" w:rsidRDefault="00C75FED" w:rsidP="00C75FED">
      <w:pPr>
        <w:pStyle w:val="ad"/>
        <w:jc w:val="center"/>
        <w:rPr>
          <w:i w:val="0"/>
          <w:color w:val="auto"/>
          <w:sz w:val="24"/>
          <w:szCs w:val="24"/>
          <w:lang w:val="en-US"/>
        </w:rPr>
      </w:pPr>
      <w:r w:rsidRPr="00C75FED">
        <w:rPr>
          <w:i w:val="0"/>
          <w:color w:val="auto"/>
          <w:sz w:val="24"/>
          <w:szCs w:val="24"/>
        </w:rPr>
        <w:t>lab_1_1</w:t>
      </w:r>
    </w:p>
    <w:p w:rsidR="00C75FED" w:rsidRDefault="00C75FED" w:rsidP="00C75FED">
      <w:pPr>
        <w:pStyle w:val="ad"/>
        <w:jc w:val="center"/>
      </w:pPr>
    </w:p>
    <w:p w:rsidR="00C75FED" w:rsidRDefault="00C75FED" w:rsidP="00C75FED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9E85A19" wp14:editId="6C7A0749">
            <wp:extent cx="4133850" cy="675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ED" w:rsidRPr="00C75FED" w:rsidRDefault="00C75FED" w:rsidP="00C75FED">
      <w:pPr>
        <w:pStyle w:val="ad"/>
        <w:jc w:val="center"/>
        <w:rPr>
          <w:i w:val="0"/>
          <w:color w:val="auto"/>
          <w:sz w:val="24"/>
          <w:szCs w:val="24"/>
          <w:lang w:val="en-US"/>
        </w:rPr>
      </w:pPr>
      <w:proofErr w:type="gramStart"/>
      <w:r w:rsidRPr="00C75FED">
        <w:rPr>
          <w:i w:val="0"/>
          <w:color w:val="auto"/>
          <w:sz w:val="24"/>
          <w:szCs w:val="24"/>
          <w:lang w:val="en-US"/>
        </w:rPr>
        <w:t>sorting</w:t>
      </w:r>
      <w:proofErr w:type="gramEnd"/>
    </w:p>
    <w:p w:rsidR="00654DCA" w:rsidRDefault="004C68F0" w:rsidP="00654DCA">
      <w:pPr>
        <w:keepNext/>
        <w:spacing w:line="360" w:lineRule="auto"/>
        <w:ind w:firstLine="709"/>
        <w:contextualSpacing/>
        <w:jc w:val="center"/>
      </w:pPr>
      <w:r w:rsidRPr="007C727C">
        <w:br w:type="page"/>
      </w:r>
      <w:r w:rsidR="00654DCA">
        <w:rPr>
          <w:noProof/>
        </w:rPr>
        <w:lastRenderedPageBreak/>
        <w:drawing>
          <wp:inline distT="0" distB="0" distL="0" distR="0" wp14:anchorId="0A280037" wp14:editId="5D9EB13E">
            <wp:extent cx="4448175" cy="630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F0" w:rsidRPr="00654DCA" w:rsidRDefault="00654DCA" w:rsidP="00654DCA">
      <w:pPr>
        <w:pStyle w:val="ad"/>
        <w:jc w:val="center"/>
        <w:rPr>
          <w:i w:val="0"/>
          <w:color w:val="auto"/>
          <w:sz w:val="24"/>
          <w:szCs w:val="24"/>
        </w:rPr>
      </w:pPr>
      <w:proofErr w:type="gramStart"/>
      <w:r w:rsidRPr="00654DCA">
        <w:rPr>
          <w:i w:val="0"/>
          <w:color w:val="auto"/>
          <w:sz w:val="24"/>
          <w:szCs w:val="24"/>
          <w:lang w:val="en-US"/>
        </w:rPr>
        <w:t>main</w:t>
      </w:r>
      <w:proofErr w:type="gramEnd"/>
    </w:p>
    <w:p w:rsidR="005A2BB5" w:rsidRDefault="005A2BB5" w:rsidP="003A154F">
      <w:pPr>
        <w:spacing w:line="360" w:lineRule="auto"/>
        <w:ind w:firstLine="709"/>
        <w:contextualSpacing/>
        <w:rPr>
          <w:b/>
          <w:bCs/>
        </w:rPr>
      </w:pPr>
    </w:p>
    <w:p w:rsidR="005A2BB5" w:rsidRDefault="005A2BB5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54898" w:rsidRPr="00E54898" w:rsidRDefault="007C727C" w:rsidP="00E54898">
      <w:pPr>
        <w:pStyle w:val="1"/>
        <w:spacing w:before="120" w:after="120"/>
        <w:contextualSpacing/>
        <w:rPr>
          <w:sz w:val="24"/>
          <w:szCs w:val="24"/>
        </w:rPr>
      </w:pPr>
      <w:r w:rsidRPr="007C727C">
        <w:rPr>
          <w:sz w:val="24"/>
          <w:szCs w:val="24"/>
        </w:rPr>
        <w:lastRenderedPageBreak/>
        <w:fldChar w:fldCharType="begin"/>
      </w:r>
      <w:r w:rsidRPr="007C727C">
        <w:rPr>
          <w:sz w:val="24"/>
          <w:szCs w:val="24"/>
        </w:rPr>
        <w:instrText xml:space="preserve"> FILLIN  "Название третьего задания" \d "Задание № 3" \o  \* MERGEFORMAT </w:instrText>
      </w:r>
      <w:r w:rsidRPr="007C727C">
        <w:rPr>
          <w:sz w:val="24"/>
          <w:szCs w:val="24"/>
        </w:rPr>
        <w:fldChar w:fldCharType="separate"/>
      </w:r>
      <w:bookmarkStart w:id="31" w:name="_Toc96548823"/>
      <w:bookmarkStart w:id="32" w:name="_Toc90242982"/>
      <w:r w:rsidRPr="007C727C">
        <w:rPr>
          <w:sz w:val="24"/>
          <w:szCs w:val="24"/>
        </w:rPr>
        <w:t>Листинг программы</w:t>
      </w:r>
      <w:bookmarkEnd w:id="32"/>
      <w:r w:rsidR="009E4716">
        <w:rPr>
          <w:sz w:val="24"/>
          <w:szCs w:val="24"/>
        </w:rPr>
        <w:t>.</w:t>
      </w:r>
      <w:bookmarkEnd w:id="31"/>
      <w:r w:rsidRPr="007C727C">
        <w:rPr>
          <w:sz w:val="24"/>
          <w:szCs w:val="24"/>
        </w:rPr>
        <w:t xml:space="preserve"> </w:t>
      </w:r>
      <w:r w:rsidRPr="007C727C">
        <w:rPr>
          <w:sz w:val="24"/>
          <w:szCs w:val="24"/>
        </w:rPr>
        <w:fldChar w:fldCharType="end"/>
      </w:r>
    </w:p>
    <w:p w:rsidR="00E54898" w:rsidRDefault="00654DCA" w:rsidP="00E54898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FBB827F" wp14:editId="12C9F7F1">
            <wp:extent cx="6121400" cy="4515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8" w:rsidRPr="00E54898" w:rsidRDefault="00E54898" w:rsidP="00E54898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F05E17F" wp14:editId="15F3A8FA">
            <wp:extent cx="6121400" cy="28301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8" w:rsidRPr="00E54898" w:rsidRDefault="00654DCA" w:rsidP="00E54898">
      <w:pPr>
        <w:jc w:val="center"/>
        <w:rPr>
          <w:noProof/>
          <w:lang w:val="en-US"/>
        </w:rPr>
      </w:pPr>
      <w:r>
        <w:t>Рисунки</w:t>
      </w:r>
      <w:r w:rsidR="00E54898" w:rsidRPr="00E54898">
        <w:rPr>
          <w:lang w:val="en-US"/>
        </w:rPr>
        <w:t xml:space="preserve"> </w:t>
      </w:r>
      <w:r w:rsidR="00E54898">
        <w:rPr>
          <w:lang w:val="en-US"/>
        </w:rPr>
        <w:t>2</w:t>
      </w:r>
      <w:r w:rsidR="00894229">
        <w:t>, 3</w:t>
      </w:r>
      <w:r w:rsidR="00E54898" w:rsidRPr="00E54898">
        <w:rPr>
          <w:lang w:val="en-US"/>
        </w:rPr>
        <w:t xml:space="preserve">. </w:t>
      </w:r>
      <w:r w:rsidR="00E54898" w:rsidRPr="00E54898">
        <w:t>Листинг</w:t>
      </w:r>
      <w:r w:rsidR="00E54898" w:rsidRPr="00E54898">
        <w:rPr>
          <w:lang w:val="en-US"/>
        </w:rPr>
        <w:t xml:space="preserve"> </w:t>
      </w:r>
      <w:r w:rsidR="00E54898" w:rsidRPr="00E54898">
        <w:t>программы</w:t>
      </w:r>
      <w:r w:rsidR="00E54898" w:rsidRPr="00E54898">
        <w:rPr>
          <w:lang w:val="en-US"/>
        </w:rPr>
        <w:t xml:space="preserve"> lab_1_1.cpp</w:t>
      </w:r>
    </w:p>
    <w:p w:rsidR="00986DE9" w:rsidRPr="00E54898" w:rsidRDefault="00E54898" w:rsidP="00E548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DA3D03" wp14:editId="5A0E9648">
            <wp:extent cx="6121400" cy="2898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F4" w:rsidRDefault="007C727C" w:rsidP="00624DAD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  <w:lang w:val="en-US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E54898">
        <w:rPr>
          <w:i w:val="0"/>
          <w:color w:val="auto"/>
          <w:sz w:val="24"/>
          <w:szCs w:val="24"/>
          <w:lang w:val="en-US"/>
        </w:rPr>
        <w:t xml:space="preserve"> </w:t>
      </w:r>
      <w:r w:rsidR="00894229" w:rsidRPr="0083624F">
        <w:rPr>
          <w:i w:val="0"/>
          <w:color w:val="auto"/>
          <w:sz w:val="24"/>
          <w:szCs w:val="24"/>
          <w:lang w:val="en-US"/>
        </w:rPr>
        <w:t>4</w:t>
      </w:r>
      <w:r w:rsidRPr="00E54898">
        <w:rPr>
          <w:i w:val="0"/>
          <w:color w:val="auto"/>
          <w:sz w:val="24"/>
          <w:szCs w:val="24"/>
          <w:lang w:val="en-US"/>
        </w:rPr>
        <w:t xml:space="preserve">. </w:t>
      </w:r>
      <w:r w:rsidRPr="007C727C">
        <w:rPr>
          <w:i w:val="0"/>
          <w:color w:val="auto"/>
          <w:sz w:val="24"/>
          <w:szCs w:val="24"/>
        </w:rPr>
        <w:t>Листинг</w:t>
      </w:r>
      <w:r w:rsidRPr="00E54898">
        <w:rPr>
          <w:i w:val="0"/>
          <w:color w:val="auto"/>
          <w:sz w:val="24"/>
          <w:szCs w:val="24"/>
          <w:lang w:val="en-US"/>
        </w:rPr>
        <w:t xml:space="preserve"> </w:t>
      </w:r>
      <w:r w:rsidRPr="007C727C">
        <w:rPr>
          <w:i w:val="0"/>
          <w:color w:val="auto"/>
          <w:sz w:val="24"/>
          <w:szCs w:val="24"/>
        </w:rPr>
        <w:t>программы</w:t>
      </w:r>
      <w:r w:rsidR="00E54898">
        <w:rPr>
          <w:i w:val="0"/>
          <w:color w:val="auto"/>
          <w:sz w:val="24"/>
          <w:szCs w:val="24"/>
          <w:lang w:val="en-US"/>
        </w:rPr>
        <w:t xml:space="preserve"> various_functions.cpp</w:t>
      </w:r>
    </w:p>
    <w:p w:rsidR="00E54898" w:rsidRDefault="0083624F" w:rsidP="00E54898">
      <w:pPr>
        <w:rPr>
          <w:lang w:val="en-US"/>
        </w:rPr>
      </w:pPr>
      <w:r>
        <w:rPr>
          <w:noProof/>
        </w:rPr>
        <w:drawing>
          <wp:inline distT="0" distB="0" distL="0" distR="0" wp14:anchorId="101DE487" wp14:editId="295DA0D4">
            <wp:extent cx="6121400" cy="32937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4F" w:rsidRDefault="0083624F" w:rsidP="00E548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3FAC77" wp14:editId="23C807A1">
            <wp:extent cx="6121400" cy="39611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B5" w:rsidRPr="00E54898" w:rsidRDefault="005A2BB5" w:rsidP="00E54898">
      <w:pPr>
        <w:rPr>
          <w:lang w:val="en-US"/>
        </w:rPr>
      </w:pPr>
    </w:p>
    <w:p w:rsidR="00E54898" w:rsidRPr="0083624F" w:rsidRDefault="00E54898" w:rsidP="00E54898">
      <w:pPr>
        <w:pStyle w:val="ad"/>
        <w:spacing w:before="120" w:after="120"/>
        <w:ind w:firstLine="709"/>
        <w:contextualSpacing/>
        <w:jc w:val="center"/>
        <w:rPr>
          <w:i w:val="0"/>
          <w:color w:val="auto"/>
          <w:sz w:val="24"/>
          <w:szCs w:val="24"/>
        </w:rPr>
      </w:pPr>
      <w:r w:rsidRPr="007C727C">
        <w:rPr>
          <w:i w:val="0"/>
          <w:color w:val="auto"/>
          <w:sz w:val="24"/>
          <w:szCs w:val="24"/>
        </w:rPr>
        <w:t>Рисунок</w:t>
      </w:r>
      <w:r w:rsidRPr="0083624F">
        <w:rPr>
          <w:i w:val="0"/>
          <w:color w:val="auto"/>
          <w:sz w:val="24"/>
          <w:szCs w:val="24"/>
        </w:rPr>
        <w:t xml:space="preserve"> </w:t>
      </w:r>
      <w:r w:rsidR="00894229" w:rsidRPr="0083624F">
        <w:rPr>
          <w:i w:val="0"/>
          <w:color w:val="auto"/>
          <w:sz w:val="24"/>
          <w:szCs w:val="24"/>
        </w:rPr>
        <w:t>5</w:t>
      </w:r>
      <w:r w:rsidR="005A2BB5" w:rsidRPr="0083624F">
        <w:rPr>
          <w:i w:val="0"/>
          <w:color w:val="auto"/>
          <w:sz w:val="24"/>
          <w:szCs w:val="24"/>
        </w:rPr>
        <w:t>,6</w:t>
      </w:r>
      <w:r w:rsidRPr="0083624F">
        <w:rPr>
          <w:i w:val="0"/>
          <w:color w:val="auto"/>
          <w:sz w:val="24"/>
          <w:szCs w:val="24"/>
        </w:rPr>
        <w:t xml:space="preserve">. </w:t>
      </w:r>
      <w:r w:rsidRPr="007C727C">
        <w:rPr>
          <w:i w:val="0"/>
          <w:color w:val="auto"/>
          <w:sz w:val="24"/>
          <w:szCs w:val="24"/>
        </w:rPr>
        <w:t>Листинг</w:t>
      </w:r>
      <w:r w:rsidRPr="0083624F">
        <w:rPr>
          <w:i w:val="0"/>
          <w:color w:val="auto"/>
          <w:sz w:val="24"/>
          <w:szCs w:val="24"/>
        </w:rPr>
        <w:t xml:space="preserve"> </w:t>
      </w:r>
      <w:r w:rsidRPr="007C727C">
        <w:rPr>
          <w:i w:val="0"/>
          <w:color w:val="auto"/>
          <w:sz w:val="24"/>
          <w:szCs w:val="24"/>
        </w:rPr>
        <w:t>программы</w:t>
      </w:r>
      <w:r w:rsidRPr="0083624F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main</w:t>
      </w:r>
      <w:r w:rsidRPr="0083624F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cpp</w:t>
      </w:r>
      <w:proofErr w:type="spellEnd"/>
    </w:p>
    <w:p w:rsidR="00340BC4" w:rsidRDefault="004C68F0" w:rsidP="00097CDF">
      <w:pPr>
        <w:pStyle w:val="1"/>
        <w:spacing w:before="120" w:after="120"/>
        <w:contextualSpacing/>
        <w:rPr>
          <w:sz w:val="24"/>
          <w:szCs w:val="24"/>
        </w:rPr>
      </w:pPr>
      <w:r w:rsidRPr="0083624F">
        <w:br w:type="page"/>
      </w:r>
      <w:r w:rsidR="00340BC4">
        <w:rPr>
          <w:sz w:val="24"/>
          <w:szCs w:val="24"/>
        </w:rPr>
        <w:lastRenderedPageBreak/>
        <w:fldChar w:fldCharType="begin"/>
      </w:r>
      <w:r w:rsidR="00340BC4" w:rsidRPr="0083624F">
        <w:rPr>
          <w:sz w:val="24"/>
          <w:szCs w:val="24"/>
        </w:rPr>
        <w:instrText xml:space="preserve"> </w:instrText>
      </w:r>
      <w:r w:rsidR="00340BC4" w:rsidRPr="00894229">
        <w:rPr>
          <w:sz w:val="24"/>
          <w:szCs w:val="24"/>
          <w:lang w:val="en-US"/>
        </w:rPr>
        <w:instrText>FILL</w:instrText>
      </w:r>
      <w:r w:rsidR="00340BC4">
        <w:rPr>
          <w:sz w:val="24"/>
          <w:szCs w:val="24"/>
        </w:rPr>
        <w:instrText xml:space="preserve">IN  "Название третьего задания" \d "Задание № 3" \o  \* MERGEFORMAT </w:instrText>
      </w:r>
      <w:r w:rsidR="00340BC4">
        <w:rPr>
          <w:sz w:val="24"/>
          <w:szCs w:val="24"/>
        </w:rPr>
        <w:fldChar w:fldCharType="separate"/>
      </w:r>
      <w:bookmarkStart w:id="33" w:name="_Toc96548824"/>
      <w:bookmarkStart w:id="34" w:name="_Toc90242983"/>
      <w:r w:rsidR="00340BC4">
        <w:rPr>
          <w:sz w:val="24"/>
          <w:szCs w:val="24"/>
        </w:rPr>
        <w:t>Результат</w:t>
      </w:r>
      <w:bookmarkEnd w:id="34"/>
      <w:r w:rsidR="00340BC4">
        <w:rPr>
          <w:sz w:val="24"/>
          <w:szCs w:val="24"/>
        </w:rPr>
        <w:t>.</w:t>
      </w:r>
      <w:bookmarkEnd w:id="33"/>
      <w:r w:rsidR="00340BC4">
        <w:rPr>
          <w:sz w:val="24"/>
          <w:szCs w:val="24"/>
        </w:rPr>
        <w:t xml:space="preserve">  </w:t>
      </w:r>
      <w:r w:rsidR="00340BC4">
        <w:rPr>
          <w:sz w:val="24"/>
          <w:szCs w:val="24"/>
        </w:rPr>
        <w:fldChar w:fldCharType="end"/>
      </w:r>
    </w:p>
    <w:p w:rsidR="00340BC4" w:rsidRDefault="00894229" w:rsidP="00986DE9">
      <w:pPr>
        <w:spacing w:before="120" w:after="120"/>
        <w:ind w:firstLine="709"/>
        <w:jc w:val="both"/>
      </w:pPr>
      <w:r>
        <w:t xml:space="preserve">На рисунках </w:t>
      </w:r>
      <w:r w:rsidR="005A2BB5">
        <w:t>7,8,9</w:t>
      </w:r>
      <w:r>
        <w:t xml:space="preserve"> </w:t>
      </w:r>
      <w:r w:rsidR="00340BC4">
        <w:t>представлен</w:t>
      </w:r>
      <w:r w:rsidR="00A0537A">
        <w:t>ы тесты</w:t>
      </w:r>
      <w:r w:rsidR="00340BC4">
        <w:t xml:space="preserve"> программы.</w:t>
      </w:r>
    </w:p>
    <w:p w:rsidR="00986DE9" w:rsidRPr="004C33EA" w:rsidRDefault="0083624F" w:rsidP="005A2BB5">
      <w:pPr>
        <w:spacing w:before="120" w:after="120"/>
        <w:ind w:firstLine="709"/>
        <w:jc w:val="center"/>
      </w:pPr>
      <w:r>
        <w:rPr>
          <w:noProof/>
        </w:rPr>
        <w:drawing>
          <wp:inline distT="0" distB="0" distL="0" distR="0" wp14:anchorId="3C25C8EF" wp14:editId="4CFC1375">
            <wp:extent cx="6121400" cy="3584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7A" w:rsidRDefault="0083624F" w:rsidP="00986DE9">
      <w:pPr>
        <w:spacing w:before="120" w:after="120"/>
        <w:ind w:firstLine="709"/>
        <w:jc w:val="center"/>
      </w:pPr>
      <w:r>
        <w:rPr>
          <w:noProof/>
        </w:rPr>
        <w:drawing>
          <wp:inline distT="0" distB="0" distL="0" distR="0" wp14:anchorId="5822308C" wp14:editId="43CE6585">
            <wp:extent cx="6121400" cy="3913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F0" w:rsidRPr="005A2BB5" w:rsidRDefault="0083624F" w:rsidP="005A2BB5">
      <w:pPr>
        <w:spacing w:before="120" w:after="12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17FD3BA" wp14:editId="0A4324F4">
            <wp:extent cx="6121400" cy="37649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8F0" w:rsidRPr="007C727C">
        <w:br w:type="page"/>
      </w:r>
    </w:p>
    <w:p w:rsidR="007C727C" w:rsidRPr="009E4716" w:rsidRDefault="007C727C" w:rsidP="00097CDF">
      <w:pPr>
        <w:pStyle w:val="1"/>
        <w:spacing w:before="120" w:after="120"/>
        <w:contextualSpacing/>
        <w:rPr>
          <w:sz w:val="24"/>
          <w:szCs w:val="24"/>
        </w:rPr>
      </w:pPr>
      <w:bookmarkStart w:id="35" w:name="_Toc90242984"/>
      <w:bookmarkStart w:id="36" w:name="_Toc96548825"/>
      <w:r w:rsidRPr="009E4716">
        <w:rPr>
          <w:sz w:val="24"/>
          <w:szCs w:val="24"/>
        </w:rPr>
        <w:lastRenderedPageBreak/>
        <w:t>Вывод.</w:t>
      </w:r>
      <w:bookmarkEnd w:id="35"/>
      <w:bookmarkEnd w:id="36"/>
    </w:p>
    <w:p w:rsidR="00856218" w:rsidRDefault="007C727C" w:rsidP="00856218">
      <w:pPr>
        <w:shd w:val="clear" w:color="auto" w:fill="FFFFFF" w:themeFill="background1"/>
        <w:tabs>
          <w:tab w:val="left" w:pos="1005"/>
        </w:tabs>
        <w:spacing w:before="120" w:after="120"/>
        <w:ind w:firstLine="709"/>
        <w:jc w:val="both"/>
        <w:rPr>
          <w:color w:val="000000" w:themeColor="text1"/>
        </w:rPr>
      </w:pPr>
      <w:r w:rsidRPr="009E4716">
        <w:rPr>
          <w:color w:val="000000" w:themeColor="text1"/>
        </w:rPr>
        <w:t>В ходе выполнения лабораторной работы были освоены:</w:t>
      </w:r>
    </w:p>
    <w:p w:rsidR="00624DAD" w:rsidRPr="00624DAD" w:rsidRDefault="00B23AF5" w:rsidP="00340BC4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>массивы</w:t>
      </w:r>
    </w:p>
    <w:p w:rsidR="00B23AF5" w:rsidRPr="00B23AF5" w:rsidRDefault="00B23AF5" w:rsidP="00B23AF5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>условные операторы</w:t>
      </w:r>
    </w:p>
    <w:p w:rsidR="00B23AF5" w:rsidRPr="00B23AF5" w:rsidRDefault="00B23AF5" w:rsidP="00B23AF5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>циклы</w:t>
      </w:r>
    </w:p>
    <w:p w:rsidR="00B23AF5" w:rsidRPr="00B23AF5" w:rsidRDefault="00B23AF5" w:rsidP="00B23AF5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 xml:space="preserve">функции </w:t>
      </w:r>
    </w:p>
    <w:p w:rsidR="00B23AF5" w:rsidRPr="00B23AF5" w:rsidRDefault="00B23AF5" w:rsidP="00B23AF5">
      <w:pPr>
        <w:pStyle w:val="af1"/>
        <w:numPr>
          <w:ilvl w:val="0"/>
          <w:numId w:val="4"/>
        </w:numPr>
        <w:shd w:val="clear" w:color="auto" w:fill="FFFFFF" w:themeFill="background1"/>
        <w:tabs>
          <w:tab w:val="left" w:pos="1005"/>
        </w:tabs>
        <w:spacing w:before="120" w:after="120"/>
        <w:jc w:val="both"/>
        <w:rPr>
          <w:color w:val="000000" w:themeColor="text1"/>
        </w:rPr>
      </w:pPr>
      <w:r>
        <w:t xml:space="preserve">вызов функций из другого файла </w:t>
      </w:r>
    </w:p>
    <w:p w:rsidR="004C68F0" w:rsidRPr="00B23AF5" w:rsidRDefault="004C68F0" w:rsidP="00B23AF5">
      <w:pPr>
        <w:pStyle w:val="af1"/>
        <w:shd w:val="clear" w:color="auto" w:fill="FFFFFF" w:themeFill="background1"/>
        <w:tabs>
          <w:tab w:val="left" w:pos="1005"/>
        </w:tabs>
        <w:spacing w:before="120" w:after="120"/>
        <w:ind w:left="1429"/>
        <w:jc w:val="both"/>
        <w:rPr>
          <w:color w:val="000000" w:themeColor="text1"/>
        </w:rPr>
      </w:pPr>
      <w:r w:rsidRPr="00D478F4">
        <w:fldChar w:fldCharType="begin"/>
      </w:r>
      <w:r w:rsidRPr="00D478F4">
        <w:instrText xml:space="preserve"> FILLIN  "Название третьего задания" \d \o  \* MERGEFORMAT </w:instrText>
      </w:r>
      <w:r w:rsidRPr="00D478F4">
        <w:fldChar w:fldCharType="end"/>
      </w:r>
    </w:p>
    <w:p w:rsidR="004C68F0" w:rsidRPr="007C727C" w:rsidRDefault="004C68F0" w:rsidP="003A154F">
      <w:pPr>
        <w:pStyle w:val="1"/>
        <w:spacing w:line="360" w:lineRule="auto"/>
        <w:ind w:firstLine="709"/>
        <w:contextualSpacing/>
        <w:rPr>
          <w:sz w:val="24"/>
          <w:szCs w:val="24"/>
        </w:rPr>
      </w:pPr>
    </w:p>
    <w:p w:rsidR="00135E83" w:rsidRPr="009E4716" w:rsidRDefault="00135E83" w:rsidP="009E4716">
      <w:pPr>
        <w:spacing w:line="360" w:lineRule="auto"/>
        <w:contextualSpacing/>
      </w:pPr>
    </w:p>
    <w:sectPr w:rsidR="00135E83" w:rsidRPr="009E4716" w:rsidSect="00BE0743">
      <w:footerReference w:type="default" r:id="rId22"/>
      <w:type w:val="continuous"/>
      <w:pgSz w:w="11909" w:h="16834"/>
      <w:pgMar w:top="851" w:right="851" w:bottom="851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BF1" w:rsidRDefault="00B71BF1" w:rsidP="00FB46A8">
      <w:r>
        <w:separator/>
      </w:r>
    </w:p>
  </w:endnote>
  <w:endnote w:type="continuationSeparator" w:id="0">
    <w:p w:rsidR="00B71BF1" w:rsidRDefault="00B71BF1" w:rsidP="00FB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2806557"/>
      <w:docPartObj>
        <w:docPartGallery w:val="Page Numbers (Bottom of Page)"/>
        <w:docPartUnique/>
      </w:docPartObj>
    </w:sdtPr>
    <w:sdtContent>
      <w:p w:rsidR="00906C26" w:rsidRDefault="00906C2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3F9">
          <w:rPr>
            <w:noProof/>
          </w:rPr>
          <w:t>14</w:t>
        </w:r>
        <w:r>
          <w:fldChar w:fldCharType="end"/>
        </w:r>
      </w:p>
    </w:sdtContent>
  </w:sdt>
  <w:p w:rsidR="00906C26" w:rsidRDefault="00906C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BF1" w:rsidRDefault="00B71BF1" w:rsidP="00FB46A8">
      <w:r>
        <w:separator/>
      </w:r>
    </w:p>
  </w:footnote>
  <w:footnote w:type="continuationSeparator" w:id="0">
    <w:p w:rsidR="00B71BF1" w:rsidRDefault="00B71BF1" w:rsidP="00FB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4634A"/>
    <w:multiLevelType w:val="hybridMultilevel"/>
    <w:tmpl w:val="E9A27F98"/>
    <w:lvl w:ilvl="0" w:tplc="ABBCC360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D423EE9"/>
    <w:multiLevelType w:val="hybridMultilevel"/>
    <w:tmpl w:val="476A2E7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77567FBE"/>
    <w:multiLevelType w:val="hybridMultilevel"/>
    <w:tmpl w:val="F22C1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E0"/>
    <w:rsid w:val="00000BEB"/>
    <w:rsid w:val="00075D56"/>
    <w:rsid w:val="00093BF9"/>
    <w:rsid w:val="00097CDF"/>
    <w:rsid w:val="000A2CF1"/>
    <w:rsid w:val="000A621E"/>
    <w:rsid w:val="000A67BE"/>
    <w:rsid w:val="000B1B5F"/>
    <w:rsid w:val="000B621D"/>
    <w:rsid w:val="000D689C"/>
    <w:rsid w:val="00115222"/>
    <w:rsid w:val="00126888"/>
    <w:rsid w:val="00135E83"/>
    <w:rsid w:val="001409BB"/>
    <w:rsid w:val="001439F7"/>
    <w:rsid w:val="00166F24"/>
    <w:rsid w:val="00194600"/>
    <w:rsid w:val="001C44AE"/>
    <w:rsid w:val="00203214"/>
    <w:rsid w:val="002145A3"/>
    <w:rsid w:val="00284869"/>
    <w:rsid w:val="00284A29"/>
    <w:rsid w:val="00295861"/>
    <w:rsid w:val="003016A5"/>
    <w:rsid w:val="00305628"/>
    <w:rsid w:val="00340BC4"/>
    <w:rsid w:val="00364492"/>
    <w:rsid w:val="003A154F"/>
    <w:rsid w:val="003B0E23"/>
    <w:rsid w:val="003B4757"/>
    <w:rsid w:val="003D5579"/>
    <w:rsid w:val="003F3780"/>
    <w:rsid w:val="003F448A"/>
    <w:rsid w:val="00413AAB"/>
    <w:rsid w:val="004C28D8"/>
    <w:rsid w:val="004C33EA"/>
    <w:rsid w:val="004C5012"/>
    <w:rsid w:val="004C53F9"/>
    <w:rsid w:val="004C68F0"/>
    <w:rsid w:val="004E15C6"/>
    <w:rsid w:val="005306A8"/>
    <w:rsid w:val="00576527"/>
    <w:rsid w:val="00577A64"/>
    <w:rsid w:val="005918D5"/>
    <w:rsid w:val="005A2A15"/>
    <w:rsid w:val="005A2BB5"/>
    <w:rsid w:val="005B566D"/>
    <w:rsid w:val="005E3C66"/>
    <w:rsid w:val="00624DAD"/>
    <w:rsid w:val="006375AF"/>
    <w:rsid w:val="00654DCA"/>
    <w:rsid w:val="0068256B"/>
    <w:rsid w:val="006840B8"/>
    <w:rsid w:val="006B0720"/>
    <w:rsid w:val="006E1CE5"/>
    <w:rsid w:val="006E66B8"/>
    <w:rsid w:val="007033E8"/>
    <w:rsid w:val="007413D3"/>
    <w:rsid w:val="007A03FF"/>
    <w:rsid w:val="007C1288"/>
    <w:rsid w:val="007C3D95"/>
    <w:rsid w:val="007C55D8"/>
    <w:rsid w:val="007C727C"/>
    <w:rsid w:val="007D3192"/>
    <w:rsid w:val="007E646D"/>
    <w:rsid w:val="008045E7"/>
    <w:rsid w:val="00810D3D"/>
    <w:rsid w:val="0083624F"/>
    <w:rsid w:val="00856218"/>
    <w:rsid w:val="00870DCD"/>
    <w:rsid w:val="00894229"/>
    <w:rsid w:val="008B05B6"/>
    <w:rsid w:val="008B6A00"/>
    <w:rsid w:val="00906C26"/>
    <w:rsid w:val="00916D68"/>
    <w:rsid w:val="00916E03"/>
    <w:rsid w:val="00986DE9"/>
    <w:rsid w:val="009A4816"/>
    <w:rsid w:val="009B751E"/>
    <w:rsid w:val="009C63AD"/>
    <w:rsid w:val="009E4716"/>
    <w:rsid w:val="009E7820"/>
    <w:rsid w:val="00A0537A"/>
    <w:rsid w:val="00A74901"/>
    <w:rsid w:val="00A90AB8"/>
    <w:rsid w:val="00AA6399"/>
    <w:rsid w:val="00AD1C94"/>
    <w:rsid w:val="00AD2759"/>
    <w:rsid w:val="00AF47F3"/>
    <w:rsid w:val="00AF6555"/>
    <w:rsid w:val="00AF66ED"/>
    <w:rsid w:val="00B20256"/>
    <w:rsid w:val="00B23AF5"/>
    <w:rsid w:val="00B463E0"/>
    <w:rsid w:val="00B4704E"/>
    <w:rsid w:val="00B63EC2"/>
    <w:rsid w:val="00B71BF1"/>
    <w:rsid w:val="00B71FEE"/>
    <w:rsid w:val="00B75C78"/>
    <w:rsid w:val="00BA50FA"/>
    <w:rsid w:val="00BB60D7"/>
    <w:rsid w:val="00BD1600"/>
    <w:rsid w:val="00BE0743"/>
    <w:rsid w:val="00C009FB"/>
    <w:rsid w:val="00C41A67"/>
    <w:rsid w:val="00C52B9F"/>
    <w:rsid w:val="00C71AC9"/>
    <w:rsid w:val="00C75FED"/>
    <w:rsid w:val="00C80DE6"/>
    <w:rsid w:val="00C944CF"/>
    <w:rsid w:val="00CC42F8"/>
    <w:rsid w:val="00CD2E81"/>
    <w:rsid w:val="00CE78E4"/>
    <w:rsid w:val="00CF63A9"/>
    <w:rsid w:val="00D347D3"/>
    <w:rsid w:val="00D45F03"/>
    <w:rsid w:val="00D478F4"/>
    <w:rsid w:val="00D66E30"/>
    <w:rsid w:val="00D71F33"/>
    <w:rsid w:val="00DE55F4"/>
    <w:rsid w:val="00DF26F7"/>
    <w:rsid w:val="00DF7735"/>
    <w:rsid w:val="00E373FF"/>
    <w:rsid w:val="00E54898"/>
    <w:rsid w:val="00F04F95"/>
    <w:rsid w:val="00F07189"/>
    <w:rsid w:val="00F0773E"/>
    <w:rsid w:val="00F44E7F"/>
    <w:rsid w:val="00F53A3D"/>
    <w:rsid w:val="00F57E13"/>
    <w:rsid w:val="00F65A25"/>
    <w:rsid w:val="00F87EBD"/>
    <w:rsid w:val="00F930C4"/>
    <w:rsid w:val="00FB46A8"/>
    <w:rsid w:val="00FB7605"/>
    <w:rsid w:val="00FC28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EF9C8B"/>
  <w15:docId w15:val="{41794708-4181-4E43-8A74-4C161117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locked/>
    <w:rsid w:val="003B4757"/>
    <w:pPr>
      <w:tabs>
        <w:tab w:val="right" w:leader="dot" w:pos="9630"/>
      </w:tabs>
      <w:spacing w:after="100"/>
      <w:jc w:val="center"/>
    </w:pPr>
  </w:style>
  <w:style w:type="paragraph" w:styleId="31">
    <w:name w:val="toc 3"/>
    <w:basedOn w:val="a"/>
    <w:next w:val="a"/>
    <w:autoRedefine/>
    <w:uiPriority w:val="39"/>
    <w:locked/>
    <w:rsid w:val="003B0E23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3B0E23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3B475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FB46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46A8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B46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46A8"/>
    <w:rPr>
      <w:sz w:val="24"/>
      <w:szCs w:val="24"/>
    </w:rPr>
  </w:style>
  <w:style w:type="paragraph" w:styleId="ad">
    <w:name w:val="caption"/>
    <w:basedOn w:val="a"/>
    <w:next w:val="a"/>
    <w:unhideWhenUsed/>
    <w:qFormat/>
    <w:locked/>
    <w:rsid w:val="00075D56"/>
    <w:pPr>
      <w:spacing w:after="200"/>
    </w:pPr>
    <w:rPr>
      <w:i/>
      <w:iCs/>
      <w:color w:val="1F497D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locked/>
    <w:rsid w:val="00135E83"/>
    <w:pPr>
      <w:spacing w:after="100"/>
      <w:ind w:left="240"/>
    </w:pPr>
  </w:style>
  <w:style w:type="character" w:customStyle="1" w:styleId="ae">
    <w:name w:val="СтильОбзац Знак"/>
    <w:basedOn w:val="a0"/>
    <w:link w:val="af"/>
    <w:locked/>
    <w:rsid w:val="00F44E7F"/>
    <w:rPr>
      <w:sz w:val="28"/>
      <w:szCs w:val="28"/>
    </w:rPr>
  </w:style>
  <w:style w:type="paragraph" w:customStyle="1" w:styleId="af">
    <w:name w:val="СтильОбзац"/>
    <w:basedOn w:val="a"/>
    <w:link w:val="ae"/>
    <w:qFormat/>
    <w:rsid w:val="00F44E7F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0">
    <w:name w:val="Таблица"/>
    <w:rsid w:val="00F44E7F"/>
    <w:pPr>
      <w:spacing w:after="0" w:line="240" w:lineRule="atLeast"/>
      <w:jc w:val="center"/>
    </w:pPr>
    <w:rPr>
      <w:spacing w:val="-8"/>
      <w:sz w:val="18"/>
      <w:szCs w:val="20"/>
    </w:rPr>
  </w:style>
  <w:style w:type="paragraph" w:styleId="af1">
    <w:name w:val="List Paragraph"/>
    <w:basedOn w:val="a"/>
    <w:uiPriority w:val="34"/>
    <w:qFormat/>
    <w:rsid w:val="007C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96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7D15-2D42-4DBC-86FC-48B14FA0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1143</TotalTime>
  <Pages>14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Пользователь</dc:creator>
  <cp:keywords/>
  <dc:description/>
  <cp:lastModifiedBy>Пользователь</cp:lastModifiedBy>
  <cp:revision>7</cp:revision>
  <cp:lastPrinted>2010-01-18T13:20:00Z</cp:lastPrinted>
  <dcterms:created xsi:type="dcterms:W3CDTF">2022-02-18T03:01:00Z</dcterms:created>
  <dcterms:modified xsi:type="dcterms:W3CDTF">2022-02-25T08:15:00Z</dcterms:modified>
</cp:coreProperties>
</file>