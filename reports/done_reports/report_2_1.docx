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F" w:rsidRPr="007C727C" w:rsidRDefault="007A03FF" w:rsidP="00894229">
      <w:pPr>
        <w:widowControl w:val="0"/>
        <w:autoSpaceDE w:val="0"/>
        <w:autoSpaceDN w:val="0"/>
        <w:adjustRightInd w:val="0"/>
        <w:jc w:val="center"/>
      </w:pPr>
      <w:r w:rsidRPr="007C727C">
        <w:t>ГУАП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480"/>
        <w:jc w:val="center"/>
      </w:pPr>
      <w:r w:rsidRPr="007C727C">
        <w:t xml:space="preserve">КАФЕДРА № </w:t>
      </w:r>
      <w:r w:rsidRPr="007C727C">
        <w:rPr>
          <w:lang w:val="en-US"/>
        </w:rPr>
        <w:fldChar w:fldCharType="begin"/>
      </w:r>
      <w:r w:rsidRPr="007C727C">
        <w:instrText xml:space="preserve"> </w:instrText>
      </w:r>
      <w:r w:rsidRPr="007C727C">
        <w:rPr>
          <w:lang w:val="en-US"/>
        </w:rPr>
        <w:instrText>FILLIN</w:instrText>
      </w:r>
      <w:r w:rsidRPr="007C727C">
        <w:instrText xml:space="preserve">  Кафедра \</w:instrText>
      </w:r>
      <w:r w:rsidRPr="007C727C">
        <w:rPr>
          <w:lang w:val="en-US"/>
        </w:rPr>
        <w:instrText>d</w:instrText>
      </w:r>
      <w:r w:rsidRPr="007C727C">
        <w:instrText xml:space="preserve"> 53 \</w:instrText>
      </w:r>
      <w:r w:rsidRPr="007C727C">
        <w:rPr>
          <w:lang w:val="en-US"/>
        </w:rPr>
        <w:instrText>o</w:instrText>
      </w:r>
      <w:r w:rsidRPr="007C727C">
        <w:instrText xml:space="preserve">  \* </w:instrText>
      </w:r>
      <w:r w:rsidRPr="007C727C">
        <w:rPr>
          <w:lang w:val="en-US"/>
        </w:rPr>
        <w:instrText>MERGEFORMAT</w:instrText>
      </w:r>
      <w:r w:rsidRPr="007C727C">
        <w:instrText xml:space="preserve"> </w:instrText>
      </w:r>
      <w:r w:rsidRPr="007C727C">
        <w:rPr>
          <w:lang w:val="en-US"/>
        </w:rPr>
        <w:fldChar w:fldCharType="separate"/>
      </w:r>
      <w:r w:rsidRPr="007C727C">
        <w:t>53</w:t>
      </w:r>
      <w:r w:rsidRPr="007C727C">
        <w:rPr>
          <w:lang w:val="en-US"/>
        </w:rPr>
        <w:fldChar w:fldCharType="end"/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0"/>
      </w:pPr>
      <w:r w:rsidRPr="007C727C">
        <w:t xml:space="preserve">ОТЧЕТ </w:t>
      </w:r>
      <w:r w:rsidRPr="007C727C">
        <w:br/>
        <w:t>ЗАЩИЩЕН С ОЦЕНКОЙ _____________________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" w:line="360" w:lineRule="auto"/>
      </w:pPr>
      <w:r w:rsidRPr="007C727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4C53F9" w:rsidRDefault="00906C2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4E15C6" w:rsidRDefault="004E15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 Ю. Гуков</w:t>
            </w:r>
          </w:p>
        </w:tc>
      </w:tr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pStyle w:val="a5"/>
        <w:spacing w:before="0"/>
        <w:rPr>
          <w:sz w:val="24"/>
          <w:szCs w:val="24"/>
        </w:rPr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9531"/>
      </w:tblGrid>
      <w:tr w:rsidR="007A03FF" w:rsidRPr="007C727C" w:rsidTr="007A03FF">
        <w:tc>
          <w:tcPr>
            <w:tcW w:w="9531" w:type="dxa"/>
            <w:hideMark/>
          </w:tcPr>
          <w:p w:rsidR="007A03FF" w:rsidRPr="007C727C" w:rsidRDefault="007A03FF">
            <w:pPr>
              <w:pStyle w:val="a5"/>
              <w:spacing w:before="960" w:line="276" w:lineRule="auto"/>
              <w:rPr>
                <w:sz w:val="24"/>
                <w:szCs w:val="24"/>
              </w:rPr>
            </w:pPr>
            <w:r w:rsidRPr="007C727C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7A03FF" w:rsidRPr="007C727C" w:rsidTr="007A03FF">
        <w:trPr>
          <w:trHeight w:val="1314"/>
        </w:trPr>
        <w:tc>
          <w:tcPr>
            <w:tcW w:w="9531" w:type="dxa"/>
            <w:hideMark/>
          </w:tcPr>
          <w:p w:rsidR="00986DE9" w:rsidRPr="00DC2BCA" w:rsidRDefault="00DC2BCA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0" w:name="_Toc96503472"/>
            <w:bookmarkStart w:id="1" w:name="_Toc96548815"/>
            <w:r w:rsidRPr="00DC2BCA">
              <w:rPr>
                <w:sz w:val="24"/>
                <w:szCs w:val="24"/>
                <w:lang w:val="ru-RU"/>
              </w:rPr>
              <w:t>ПРОСТОЙ АЛГОРИТМ ОБРАБОТКИ СТРОК</w:t>
            </w:r>
            <w:bookmarkEnd w:id="0"/>
            <w:bookmarkEnd w:id="1"/>
          </w:p>
        </w:tc>
      </w:tr>
      <w:tr w:rsidR="007A03FF" w:rsidRPr="007C727C" w:rsidTr="007A03FF">
        <w:trPr>
          <w:trHeight w:val="1098"/>
        </w:trPr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2" w:name="_Toc83037067"/>
            <w:bookmarkStart w:id="3" w:name="_Toc83037366"/>
            <w:bookmarkStart w:id="4" w:name="_Toc83037580"/>
            <w:bookmarkStart w:id="5" w:name="_Toc83045111"/>
            <w:bookmarkStart w:id="6" w:name="_Toc83045435"/>
            <w:bookmarkStart w:id="7" w:name="_Toc83637104"/>
            <w:bookmarkStart w:id="8" w:name="_Toc84242573"/>
            <w:bookmarkStart w:id="9" w:name="_Toc85797144"/>
            <w:bookmarkStart w:id="10" w:name="_Toc91001409"/>
            <w:bookmarkStart w:id="11" w:name="_Toc96503473"/>
            <w:bookmarkStart w:id="12" w:name="_Toc96548816"/>
            <w:proofErr w:type="spellStart"/>
            <w:r w:rsidRPr="007C727C">
              <w:rPr>
                <w:sz w:val="24"/>
                <w:szCs w:val="24"/>
              </w:rPr>
              <w:t>Вариант</w:t>
            </w:r>
            <w:proofErr w:type="spellEnd"/>
            <w:r w:rsidRPr="007C727C">
              <w:rPr>
                <w:sz w:val="24"/>
                <w:szCs w:val="24"/>
              </w:rPr>
              <w:t xml:space="preserve"> 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="00DC2BCA">
              <w:rPr>
                <w:sz w:val="24"/>
                <w:szCs w:val="24"/>
              </w:rPr>
              <w:t>3</w:t>
            </w:r>
            <w:r w:rsidR="007033E8">
              <w:rPr>
                <w:sz w:val="24"/>
                <w:szCs w:val="24"/>
                <w:lang w:val="ru-RU"/>
              </w:rPr>
              <w:t xml:space="preserve"> (15)</w:t>
            </w:r>
            <w:bookmarkEnd w:id="11"/>
            <w:bookmarkEnd w:id="12"/>
          </w:p>
        </w:tc>
      </w:tr>
      <w:tr w:rsidR="007A03FF" w:rsidRPr="007C727C" w:rsidTr="007A03FF"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bookmarkStart w:id="13" w:name="_Toc96503474"/>
            <w:bookmarkStart w:id="14" w:name="_Toc96548817"/>
            <w:bookmarkStart w:id="15" w:name="_Toc83045112"/>
            <w:bookmarkStart w:id="16" w:name="_Toc83045436"/>
            <w:bookmarkStart w:id="17" w:name="_Toc83637105"/>
            <w:bookmarkStart w:id="18" w:name="_Toc84242574"/>
            <w:bookmarkStart w:id="19" w:name="_Toc85797145"/>
            <w:bookmarkStart w:id="20" w:name="_Toc91001410"/>
            <w:bookmarkStart w:id="21" w:name="_Toc83037068"/>
            <w:r w:rsidRPr="007C727C">
              <w:rPr>
                <w:sz w:val="24"/>
                <w:szCs w:val="24"/>
                <w:lang w:val="ru-RU"/>
              </w:rPr>
              <w:t xml:space="preserve">по курсу: </w:t>
            </w:r>
            <w:r w:rsidRPr="007C727C">
              <w:rPr>
                <w:sz w:val="24"/>
                <w:szCs w:val="24"/>
              </w:rPr>
              <w:fldChar w:fldCharType="begin"/>
            </w:r>
            <w:r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instrText xml:space="preserve"> FILLIN  дисциплина \d информатика  \* MERGEFORMAT </w:instrText>
            </w:r>
            <w:r w:rsidRPr="007C727C">
              <w:rPr>
                <w:sz w:val="24"/>
                <w:szCs w:val="24"/>
              </w:rPr>
              <w:fldChar w:fldCharType="separate"/>
            </w:r>
            <w:r w:rsidR="007033E8">
              <w:rPr>
                <w:sz w:val="24"/>
                <w:szCs w:val="24"/>
                <w:lang w:val="ru-RU"/>
              </w:rPr>
              <w:t>ОСНОВЫ ПРОГРАММИРОВАНИЯ</w:t>
            </w:r>
            <w:bookmarkEnd w:id="13"/>
            <w:bookmarkEnd w:id="14"/>
            <w:r w:rsidR="007033E8"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bookmarkEnd w:id="15"/>
            <w:bookmarkEnd w:id="16"/>
            <w:bookmarkEnd w:id="17"/>
            <w:bookmarkEnd w:id="18"/>
            <w:bookmarkEnd w:id="19"/>
            <w:bookmarkEnd w:id="20"/>
            <w:r w:rsidRPr="007C727C">
              <w:rPr>
                <w:sz w:val="24"/>
                <w:szCs w:val="24"/>
              </w:rPr>
              <w:fldChar w:fldCharType="end"/>
            </w:r>
            <w:bookmarkEnd w:id="21"/>
          </w:p>
        </w:tc>
      </w:tr>
      <w:tr w:rsidR="007A03FF" w:rsidRPr="007C727C" w:rsidTr="007A03FF">
        <w:tc>
          <w:tcPr>
            <w:tcW w:w="9531" w:type="dxa"/>
          </w:tcPr>
          <w:p w:rsidR="007A03FF" w:rsidRPr="007C727C" w:rsidRDefault="007A03FF">
            <w:pPr>
              <w:pStyle w:val="3"/>
              <w:spacing w:before="240"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7A03FF" w:rsidRPr="007C727C" w:rsidRDefault="007033E8" w:rsidP="007A03FF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A03FF" w:rsidRPr="007C727C" w:rsidTr="007A03FF">
        <w:tc>
          <w:tcPr>
            <w:tcW w:w="2167" w:type="dxa"/>
            <w:vAlign w:val="bottom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 w:rsidRPr="007C727C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A03FF" w:rsidRPr="007C727C" w:rsidRDefault="00E0090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fldSimple w:instr=" FILLIN  группа \d 5136 \o  \* MERGEFORMAT ">
              <w:r w:rsidR="007A03FF" w:rsidRPr="007C727C">
                <w:t>5136</w:t>
              </w:r>
            </w:fldSimple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284A2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98FC0A" wp14:editId="2B09F9B4">
                  <wp:extent cx="513878" cy="483650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26" cy="50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rPr>
                <w:noProof/>
              </w:rPr>
              <w:drawing>
                <wp:inline distT="0" distB="0" distL="0" distR="0" wp14:anchorId="20233F9A" wp14:editId="034BCB52">
                  <wp:extent cx="899286" cy="370019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20" cy="38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7C727C" w:rsidRDefault="00E0090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fldSimple w:instr=" FILLIN  &quot;инициалы, фамилия&quot; \d &quot;Д. Л. Мягков&quot; \o  \* MERGEFORMAT ">
              <w:r w:rsidR="007A03FF" w:rsidRPr="007C727C">
                <w:t>Д. Л. Мягков</w:t>
              </w:r>
            </w:fldSimple>
          </w:p>
        </w:tc>
      </w:tr>
      <w:tr w:rsidR="007A03FF" w:rsidRPr="007C727C" w:rsidTr="007A03FF">
        <w:tc>
          <w:tcPr>
            <w:tcW w:w="2167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widowControl w:val="0"/>
        <w:autoSpaceDE w:val="0"/>
        <w:autoSpaceDN w:val="0"/>
        <w:adjustRightInd w:val="0"/>
      </w:pPr>
    </w:p>
    <w:p w:rsidR="007A03FF" w:rsidRPr="007033E8" w:rsidRDefault="007A03FF" w:rsidP="007A03FF">
      <w:pPr>
        <w:widowControl w:val="0"/>
        <w:autoSpaceDE w:val="0"/>
        <w:autoSpaceDN w:val="0"/>
        <w:adjustRightInd w:val="0"/>
        <w:spacing w:before="1800"/>
        <w:jc w:val="center"/>
      </w:pPr>
      <w:r w:rsidRPr="007C727C">
        <w:t>Санкт-Петербург</w:t>
      </w:r>
      <w:r w:rsidRPr="007C727C">
        <w:rPr>
          <w:lang w:val="en-US"/>
        </w:rPr>
        <w:t xml:space="preserve"> </w:t>
      </w:r>
      <w:r w:rsidR="007033E8">
        <w:t>2022</w:t>
      </w:r>
    </w:p>
    <w:p w:rsidR="00000BEB" w:rsidRPr="007C727C" w:rsidRDefault="00000BEB" w:rsidP="003A154F">
      <w:pPr>
        <w:spacing w:line="360" w:lineRule="auto"/>
        <w:ind w:firstLine="709"/>
        <w:contextualSpacing/>
        <w:rPr>
          <w:color w:val="000000" w:themeColor="text1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9909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3EA" w:rsidRDefault="00F07189" w:rsidP="00894229">
          <w:pPr>
            <w:pStyle w:val="a8"/>
            <w:spacing w:before="0" w:line="360" w:lineRule="auto"/>
            <w:contextualSpacing/>
            <w:rPr>
              <w:noProof/>
            </w:rPr>
          </w:pPr>
          <w:r w:rsidRPr="007C727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  <w:r w:rsidR="004C33E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:</w: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:rsidR="004C33EA" w:rsidRDefault="009955B5" w:rsidP="004C33EA">
          <w:pPr>
            <w:pStyle w:val="31"/>
            <w:tabs>
              <w:tab w:val="right" w:leader="dot" w:pos="963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"_Toc96548818" </w:instrText>
          </w:r>
          <w:r w:rsidR="00527FC9">
            <w:rPr>
              <w:noProof/>
            </w:rPr>
          </w:r>
          <w:r>
            <w:rPr>
              <w:noProof/>
            </w:rPr>
            <w:fldChar w:fldCharType="separate"/>
          </w:r>
          <w:r w:rsidR="004C33EA" w:rsidRPr="00EC5941">
            <w:rPr>
              <w:rStyle w:val="a7"/>
              <w:noProof/>
            </w:rPr>
            <w:t>Цель.</w:t>
          </w:r>
          <w:bookmarkStart w:id="22" w:name="_GoBack"/>
          <w:bookmarkEnd w:id="22"/>
          <w:r w:rsidR="004C33EA">
            <w:rPr>
              <w:noProof/>
              <w:webHidden/>
            </w:rPr>
            <w:tab/>
          </w:r>
          <w:r w:rsidR="004C33EA">
            <w:rPr>
              <w:noProof/>
              <w:webHidden/>
            </w:rPr>
            <w:fldChar w:fldCharType="begin"/>
          </w:r>
          <w:r w:rsidR="004C33EA">
            <w:rPr>
              <w:noProof/>
              <w:webHidden/>
            </w:rPr>
            <w:instrText xml:space="preserve"> PAGEREF _Toc96548818 \h </w:instrText>
          </w:r>
          <w:r w:rsidR="004C33EA">
            <w:rPr>
              <w:noProof/>
              <w:webHidden/>
            </w:rPr>
          </w:r>
          <w:r w:rsidR="004C33EA">
            <w:rPr>
              <w:noProof/>
              <w:webHidden/>
            </w:rPr>
            <w:fldChar w:fldCharType="separate"/>
          </w:r>
          <w:r w:rsidR="00527FC9">
            <w:rPr>
              <w:noProof/>
              <w:webHidden/>
            </w:rPr>
            <w:t>3</w:t>
          </w:r>
          <w:r w:rsidR="004C33E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C33EA" w:rsidRDefault="009955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19" w:history="1">
            <w:r w:rsidR="004C33EA" w:rsidRPr="00EC5941">
              <w:rPr>
                <w:rStyle w:val="a7"/>
                <w:noProof/>
              </w:rPr>
              <w:t>Индиви</w:t>
            </w:r>
            <w:r w:rsidR="004C33EA">
              <w:rPr>
                <w:rStyle w:val="a7"/>
                <w:noProof/>
              </w:rPr>
              <w:t>дуальное задание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_Toc96548819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4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Pr="004C33EA" w:rsidRDefault="009955B5" w:rsidP="004C33EA">
          <w:pPr>
            <w:pStyle w:val="21"/>
            <w:tabs>
              <w:tab w:val="right" w:leader="dot" w:pos="9630"/>
            </w:tabs>
            <w:ind w:left="0"/>
            <w:rPr>
              <w:noProof/>
              <w:color w:val="0000FF" w:themeColor="hyperlink"/>
              <w:u w:val="single"/>
            </w:rPr>
          </w:pPr>
          <w:hyperlink w:anchor="_Toc96548821" w:history="1">
            <w:r w:rsidR="004C33EA" w:rsidRPr="00EC5941">
              <w:rPr>
                <w:rStyle w:val="a7"/>
                <w:noProof/>
              </w:rPr>
              <w:t>Описание алгоритма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_Toc96548821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5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955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2" w:history="1">
            <w:r w:rsidR="004C33EA" w:rsidRPr="00EC5941">
              <w:rPr>
                <w:rStyle w:val="a7"/>
                <w:noProof/>
              </w:rPr>
              <w:t>Блок-схема алгоритма.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_Toc96548822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6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955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3" w:history="1">
            <w:r w:rsidR="004C33EA" w:rsidRPr="00EC5941">
              <w:rPr>
                <w:rStyle w:val="a7"/>
                <w:noProof/>
              </w:rPr>
              <w:t>Листинг программы.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_Toc96548823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8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955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4" w:history="1">
            <w:r w:rsidR="004C33EA" w:rsidRPr="00EC5941">
              <w:rPr>
                <w:rStyle w:val="a7"/>
                <w:noProof/>
              </w:rPr>
              <w:t>Результат.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_Toc96548824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12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955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5" w:history="1">
            <w:r w:rsidR="004C33EA" w:rsidRPr="00EC5941">
              <w:rPr>
                <w:rStyle w:val="a7"/>
                <w:noProof/>
              </w:rPr>
              <w:t>Вывод.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_Toc96548825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527FC9">
              <w:rPr>
                <w:noProof/>
                <w:webHidden/>
              </w:rPr>
              <w:t>13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F07189" w:rsidRPr="007C727C" w:rsidRDefault="00F07189" w:rsidP="009E4716">
          <w:pPr>
            <w:spacing w:line="360" w:lineRule="auto"/>
            <w:contextualSpacing/>
          </w:pPr>
          <w:r w:rsidRPr="007C727C">
            <w:rPr>
              <w:b/>
              <w:bCs/>
            </w:rPr>
            <w:fldChar w:fldCharType="end"/>
          </w:r>
        </w:p>
      </w:sdtContent>
    </w:sdt>
    <w:p w:rsidR="003B0E23" w:rsidRPr="007C727C" w:rsidRDefault="003B0E23" w:rsidP="003A154F">
      <w:pPr>
        <w:pStyle w:val="11"/>
        <w:spacing w:after="0" w:line="360" w:lineRule="auto"/>
        <w:ind w:firstLine="709"/>
        <w:contextualSpacing/>
        <w:rPr>
          <w:lang w:val="en-US"/>
        </w:rPr>
      </w:pPr>
    </w:p>
    <w:p w:rsidR="00295861" w:rsidRPr="007C727C" w:rsidRDefault="00295861" w:rsidP="003A154F">
      <w:pPr>
        <w:spacing w:line="360" w:lineRule="auto"/>
        <w:ind w:firstLine="709"/>
        <w:contextualSpacing/>
      </w:pPr>
    </w:p>
    <w:p w:rsidR="00295861" w:rsidRPr="007C727C" w:rsidRDefault="00295861" w:rsidP="003A154F">
      <w:pPr>
        <w:spacing w:line="360" w:lineRule="auto"/>
        <w:ind w:firstLine="709"/>
        <w:contextualSpacing/>
      </w:pPr>
      <w:r w:rsidRPr="007C727C">
        <w:br w:type="page"/>
      </w:r>
    </w:p>
    <w:p w:rsidR="000A621E" w:rsidRPr="007C727C" w:rsidRDefault="00BD1600" w:rsidP="00097CDF">
      <w:pPr>
        <w:pStyle w:val="1"/>
        <w:spacing w:before="120" w:after="120" w:line="360" w:lineRule="auto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Pr="007C727C">
        <w:rPr>
          <w:sz w:val="24"/>
          <w:szCs w:val="24"/>
        </w:rPr>
        <w:fldChar w:fldCharType="separate"/>
      </w:r>
      <w:bookmarkStart w:id="23" w:name="_Toc96548818"/>
      <w:r w:rsidR="000A621E" w:rsidRPr="007C727C">
        <w:rPr>
          <w:sz w:val="24"/>
          <w:szCs w:val="24"/>
        </w:rPr>
        <w:t>Цель.</w:t>
      </w:r>
      <w:bookmarkEnd w:id="23"/>
      <w:r w:rsidR="000A621E"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3B0E23" w:rsidRPr="007C727C" w:rsidRDefault="00DC2BCA" w:rsidP="00810D3D">
      <w:pPr>
        <w:spacing w:before="120" w:after="120"/>
        <w:ind w:firstLine="709"/>
        <w:contextualSpacing/>
        <w:jc w:val="both"/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4. Глобальные параметры использовать запрещено; допустимо использование дополнительных функций. Обработку строк необходимо осуществлять как массив символов, без использования специальных библиотек для работы со строками.</w:t>
      </w:r>
      <w:r w:rsidR="003B0E23" w:rsidRPr="007C727C">
        <w:br w:type="page"/>
      </w:r>
    </w:p>
    <w:p w:rsidR="003A154F" w:rsidRPr="007C727C" w:rsidRDefault="00F44E7F" w:rsidP="00097CDF">
      <w:pPr>
        <w:pStyle w:val="1"/>
        <w:spacing w:before="120" w:after="120" w:line="360" w:lineRule="auto"/>
        <w:ind w:left="709"/>
        <w:contextualSpacing/>
        <w:rPr>
          <w:sz w:val="24"/>
          <w:szCs w:val="24"/>
        </w:rPr>
      </w:pPr>
      <w:bookmarkStart w:id="24" w:name="_Toc96548819"/>
      <w:r w:rsidRPr="007C727C">
        <w:rPr>
          <w:sz w:val="24"/>
          <w:szCs w:val="24"/>
        </w:rPr>
        <w:lastRenderedPageBreak/>
        <w:t>Индивидуальное задание</w:t>
      </w:r>
      <w:r w:rsidR="009E4716">
        <w:rPr>
          <w:sz w:val="24"/>
          <w:szCs w:val="24"/>
        </w:rPr>
        <w:t>.</w:t>
      </w:r>
      <w:bookmarkEnd w:id="24"/>
      <w:r w:rsidRPr="007C727C">
        <w:rPr>
          <w:sz w:val="24"/>
          <w:szCs w:val="24"/>
        </w:rPr>
        <w:t xml:space="preserve"> </w:t>
      </w:r>
      <w:r w:rsidR="003A154F" w:rsidRPr="007C727C">
        <w:rPr>
          <w:sz w:val="24"/>
          <w:szCs w:val="24"/>
        </w:rPr>
        <w:fldChar w:fldCharType="begin"/>
      </w:r>
      <w:r w:rsidR="003A154F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3A154F" w:rsidRPr="007C727C">
        <w:rPr>
          <w:sz w:val="24"/>
          <w:szCs w:val="24"/>
        </w:rPr>
        <w:fldChar w:fldCharType="end"/>
      </w:r>
    </w:p>
    <w:p w:rsidR="00075D56" w:rsidRPr="007C727C" w:rsidRDefault="00DC2BCA" w:rsidP="007C727C">
      <w:pPr>
        <w:pStyle w:val="2"/>
        <w:spacing w:before="120" w:after="1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245B8DE" wp14:editId="00E0AE50">
            <wp:extent cx="6121400" cy="96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7F" w:rsidRPr="007033E8" w:rsidRDefault="00075D56" w:rsidP="007033E8">
      <w:pPr>
        <w:pStyle w:val="ad"/>
        <w:spacing w:after="0" w:line="360" w:lineRule="auto"/>
        <w:ind w:firstLine="709"/>
        <w:contextualSpacing/>
        <w:jc w:val="center"/>
        <w:rPr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 xml:space="preserve">Рисунок </w:t>
      </w:r>
      <w:r w:rsidRPr="007C727C">
        <w:rPr>
          <w:i w:val="0"/>
          <w:color w:val="auto"/>
          <w:sz w:val="24"/>
          <w:szCs w:val="24"/>
        </w:rPr>
        <w:fldChar w:fldCharType="begin"/>
      </w:r>
      <w:r w:rsidRPr="007C727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C727C">
        <w:rPr>
          <w:i w:val="0"/>
          <w:color w:val="auto"/>
          <w:sz w:val="24"/>
          <w:szCs w:val="24"/>
        </w:rPr>
        <w:fldChar w:fldCharType="separate"/>
      </w:r>
      <w:r w:rsidR="00194600" w:rsidRPr="007C727C">
        <w:rPr>
          <w:i w:val="0"/>
          <w:noProof/>
          <w:color w:val="auto"/>
          <w:sz w:val="24"/>
          <w:szCs w:val="24"/>
        </w:rPr>
        <w:t>1</w:t>
      </w:r>
      <w:r w:rsidRPr="007C727C">
        <w:rPr>
          <w:i w:val="0"/>
          <w:color w:val="auto"/>
          <w:sz w:val="24"/>
          <w:szCs w:val="24"/>
        </w:rPr>
        <w:fldChar w:fldCharType="end"/>
      </w:r>
      <w:r w:rsidR="007D3192" w:rsidRPr="007C727C">
        <w:rPr>
          <w:i w:val="0"/>
          <w:color w:val="auto"/>
          <w:sz w:val="24"/>
          <w:szCs w:val="24"/>
        </w:rPr>
        <w:t xml:space="preserve">. </w:t>
      </w:r>
      <w:r w:rsidR="00F44E7F" w:rsidRPr="007C727C">
        <w:rPr>
          <w:i w:val="0"/>
          <w:color w:val="auto"/>
          <w:sz w:val="24"/>
          <w:szCs w:val="24"/>
        </w:rPr>
        <w:t xml:space="preserve">Индивидуальное задание </w:t>
      </w:r>
    </w:p>
    <w:p w:rsidR="00894229" w:rsidRDefault="00894229" w:rsidP="007D3192">
      <w:pPr>
        <w:pStyle w:val="ad"/>
        <w:spacing w:after="0" w:line="360" w:lineRule="auto"/>
        <w:ind w:firstLine="709"/>
        <w:contextualSpacing/>
        <w:jc w:val="center"/>
        <w:rPr>
          <w:i w:val="0"/>
          <w:color w:val="auto"/>
          <w:sz w:val="24"/>
          <w:szCs w:val="24"/>
        </w:rPr>
      </w:pPr>
    </w:p>
    <w:p w:rsidR="004C33EA" w:rsidRPr="004C33EA" w:rsidRDefault="00894229" w:rsidP="004C33EA">
      <w:pPr>
        <w:pStyle w:val="1"/>
        <w:spacing w:before="120" w:after="120" w:line="360" w:lineRule="auto"/>
        <w:contextualSpacing/>
        <w:rPr>
          <w:sz w:val="24"/>
          <w:szCs w:val="24"/>
        </w:rPr>
      </w:pPr>
      <w:r>
        <w:rPr>
          <w:i/>
        </w:rPr>
        <w:br w:type="page"/>
      </w:r>
      <w:bookmarkStart w:id="25" w:name="_Toc96548821"/>
      <w:r w:rsidR="004C33EA">
        <w:rPr>
          <w:sz w:val="24"/>
          <w:szCs w:val="24"/>
        </w:rPr>
        <w:lastRenderedPageBreak/>
        <w:t>Описание алгоритма</w:t>
      </w:r>
      <w:bookmarkEnd w:id="25"/>
      <w:r w:rsidR="004C33EA" w:rsidRPr="007C727C">
        <w:rPr>
          <w:sz w:val="24"/>
          <w:szCs w:val="24"/>
        </w:rPr>
        <w:t xml:space="preserve"> </w:t>
      </w:r>
      <w:r w:rsidR="004C33EA" w:rsidRPr="007C727C">
        <w:rPr>
          <w:sz w:val="24"/>
          <w:szCs w:val="24"/>
        </w:rPr>
        <w:fldChar w:fldCharType="begin"/>
      </w:r>
      <w:r w:rsidR="004C33EA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4C33EA" w:rsidRPr="007C727C">
        <w:rPr>
          <w:sz w:val="24"/>
          <w:szCs w:val="24"/>
        </w:rPr>
        <w:fldChar w:fldCharType="end"/>
      </w:r>
    </w:p>
    <w:p w:rsidR="004C33EA" w:rsidRDefault="00DC2BCA" w:rsidP="008B7FDA">
      <w:pPr>
        <w:spacing w:line="360" w:lineRule="auto"/>
        <w:ind w:firstLine="709"/>
        <w:contextualSpacing/>
        <w:rPr>
          <w:bCs/>
        </w:rPr>
      </w:pPr>
      <w:r>
        <w:rPr>
          <w:bCs/>
        </w:rPr>
        <w:t xml:space="preserve">Строка вводится с клавиатуры пользователем. </w:t>
      </w:r>
      <w:r w:rsidR="00097C13">
        <w:rPr>
          <w:bCs/>
        </w:rPr>
        <w:t>Создается массив, заполненный нулями, длиной три</w:t>
      </w:r>
      <w:r>
        <w:rPr>
          <w:bCs/>
        </w:rPr>
        <w:t>. Каждый элемент строки считывается и, если он равен какой-</w:t>
      </w:r>
      <w:r w:rsidR="00097C13">
        <w:rPr>
          <w:bCs/>
        </w:rPr>
        <w:t>либо из скобок, то счетчик этого вида скобок</w:t>
      </w:r>
      <w:r>
        <w:rPr>
          <w:bCs/>
        </w:rPr>
        <w:t xml:space="preserve"> увеличивается на 1. Если элемент строки равен символу перевода каретки, то цикл завершается. </w:t>
      </w:r>
    </w:p>
    <w:p w:rsidR="00DC2BCA" w:rsidRPr="00DC2BCA" w:rsidRDefault="00DC2BCA" w:rsidP="008B7FDA">
      <w:pPr>
        <w:spacing w:line="360" w:lineRule="auto"/>
        <w:ind w:firstLine="709"/>
        <w:contextualSpacing/>
        <w:rPr>
          <w:bCs/>
        </w:rPr>
      </w:pPr>
      <w:r>
        <w:rPr>
          <w:bCs/>
        </w:rPr>
        <w:t xml:space="preserve">Вызывается функция </w:t>
      </w:r>
      <w:r>
        <w:rPr>
          <w:bCs/>
          <w:lang w:val="en-US"/>
        </w:rPr>
        <w:t>check</w:t>
      </w:r>
      <w:r w:rsidRPr="00DC2BCA">
        <w:rPr>
          <w:bCs/>
        </w:rPr>
        <w:t xml:space="preserve"> </w:t>
      </w:r>
      <w:r>
        <w:rPr>
          <w:bCs/>
        </w:rPr>
        <w:t xml:space="preserve">которая проходит по циклу три раза </w:t>
      </w:r>
      <w:r w:rsidR="00097C13">
        <w:rPr>
          <w:bCs/>
        </w:rPr>
        <w:t xml:space="preserve">и, если четный, </w:t>
      </w:r>
      <w:r>
        <w:rPr>
          <w:bCs/>
        </w:rPr>
        <w:t xml:space="preserve">то выводит определенные скобки и </w:t>
      </w:r>
      <w:r>
        <w:rPr>
          <w:bCs/>
          <w:lang w:val="en-US"/>
        </w:rPr>
        <w:t>True</w:t>
      </w:r>
      <w:r w:rsidRPr="00DC2BCA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False</w:t>
      </w:r>
      <w:r>
        <w:rPr>
          <w:bCs/>
        </w:rPr>
        <w:t>.</w:t>
      </w:r>
      <w:r w:rsidR="008B7FDA">
        <w:rPr>
          <w:bCs/>
        </w:rPr>
        <w:t xml:space="preserve"> </w:t>
      </w:r>
    </w:p>
    <w:p w:rsidR="00894229" w:rsidRPr="0033393E" w:rsidRDefault="004C33E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5A2BB5" w:rsidRPr="0033393E" w:rsidRDefault="00894229" w:rsidP="0033393E">
      <w:pPr>
        <w:pStyle w:val="1"/>
        <w:spacing w:before="120" w:after="120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третьего задания" \d "Задание № 3" \o  \* MERGEFORMAT </w:instrText>
      </w:r>
      <w:r w:rsidRPr="007C727C">
        <w:rPr>
          <w:sz w:val="24"/>
          <w:szCs w:val="24"/>
        </w:rPr>
        <w:fldChar w:fldCharType="separate"/>
      </w:r>
      <w:bookmarkStart w:id="26" w:name="_Toc91001415"/>
      <w:bookmarkStart w:id="27" w:name="_Toc96548822"/>
      <w:r w:rsidRPr="007C727C">
        <w:rPr>
          <w:sz w:val="24"/>
          <w:szCs w:val="24"/>
        </w:rPr>
        <w:t>Блок-схема алгоритма</w:t>
      </w:r>
      <w:r w:rsidRPr="007C727C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bookmarkEnd w:id="26"/>
      <w:bookmarkEnd w:id="27"/>
    </w:p>
    <w:p w:rsidR="0033393E" w:rsidRDefault="002643EF" w:rsidP="00F629F6">
      <w:pPr>
        <w:spacing w:after="20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DB6808" wp14:editId="079BF57E">
            <wp:extent cx="2487600" cy="87264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87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F" w:rsidRDefault="002643EF" w:rsidP="002643EF">
      <w:pPr>
        <w:jc w:val="center"/>
      </w:pPr>
      <w:r>
        <w:t>Рисунки</w:t>
      </w:r>
      <w:r w:rsidRPr="00F629F6">
        <w:t xml:space="preserve"> 2. </w:t>
      </w:r>
      <w:r>
        <w:t>Блок схема</w:t>
      </w:r>
    </w:p>
    <w:p w:rsidR="002643EF" w:rsidRDefault="002643EF" w:rsidP="002643EF">
      <w:pPr>
        <w:spacing w:after="200" w:line="276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3719A05E" wp14:editId="62872E1C">
            <wp:extent cx="2828925" cy="7562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F" w:rsidRDefault="002643EF" w:rsidP="002643EF">
      <w:pPr>
        <w:jc w:val="center"/>
      </w:pPr>
      <w:r>
        <w:t>Рисунки</w:t>
      </w:r>
      <w:r>
        <w:t xml:space="preserve"> 3</w:t>
      </w:r>
      <w:r w:rsidRPr="00F629F6">
        <w:t xml:space="preserve">. </w:t>
      </w:r>
      <w:r>
        <w:t>Блок схема</w:t>
      </w:r>
    </w:p>
    <w:p w:rsidR="002643EF" w:rsidRDefault="002643EF" w:rsidP="002643EF">
      <w:pPr>
        <w:spacing w:after="200" w:line="276" w:lineRule="auto"/>
        <w:jc w:val="center"/>
      </w:pPr>
    </w:p>
    <w:p w:rsidR="002643EF" w:rsidRPr="002643EF" w:rsidRDefault="002643EF" w:rsidP="002643EF">
      <w:pPr>
        <w:jc w:val="center"/>
        <w:rPr>
          <w:noProof/>
        </w:rPr>
      </w:pPr>
    </w:p>
    <w:p w:rsidR="002643EF" w:rsidRPr="002643EF" w:rsidRDefault="002643EF" w:rsidP="00F629F6">
      <w:pPr>
        <w:spacing w:after="200" w:line="276" w:lineRule="auto"/>
        <w:jc w:val="center"/>
        <w:rPr>
          <w:b/>
          <w:bCs/>
        </w:rPr>
      </w:pPr>
    </w:p>
    <w:p w:rsidR="005A2BB5" w:rsidRDefault="005A2BB5" w:rsidP="00097C13">
      <w:pPr>
        <w:spacing w:after="200" w:line="276" w:lineRule="auto"/>
        <w:jc w:val="center"/>
        <w:rPr>
          <w:b/>
          <w:bCs/>
        </w:rPr>
      </w:pPr>
    </w:p>
    <w:p w:rsidR="00E54898" w:rsidRPr="002643EF" w:rsidRDefault="007C727C" w:rsidP="002643EF">
      <w:pPr>
        <w:pStyle w:val="1"/>
        <w:spacing w:before="120" w:after="120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третьего задания" \d "Задание № 3" \o  \* MERGEFORMAT </w:instrText>
      </w:r>
      <w:r w:rsidRPr="007C727C">
        <w:rPr>
          <w:sz w:val="24"/>
          <w:szCs w:val="24"/>
        </w:rPr>
        <w:fldChar w:fldCharType="separate"/>
      </w:r>
      <w:bookmarkStart w:id="28" w:name="_Toc90242982"/>
      <w:bookmarkStart w:id="29" w:name="_Toc96548823"/>
      <w:r w:rsidRPr="007C727C">
        <w:rPr>
          <w:sz w:val="24"/>
          <w:szCs w:val="24"/>
        </w:rPr>
        <w:t>Листинг программы</w:t>
      </w:r>
      <w:bookmarkEnd w:id="28"/>
      <w:r w:rsidR="009E4716">
        <w:rPr>
          <w:sz w:val="24"/>
          <w:szCs w:val="24"/>
        </w:rPr>
        <w:t>.</w:t>
      </w:r>
      <w:bookmarkEnd w:id="29"/>
      <w:r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E54898" w:rsidRPr="002643EF" w:rsidRDefault="00E54898" w:rsidP="00E54898">
      <w:pPr>
        <w:jc w:val="center"/>
        <w:rPr>
          <w:noProof/>
        </w:rPr>
      </w:pPr>
      <w:r w:rsidRPr="00E54898">
        <w:t>Листинг</w:t>
      </w:r>
      <w:r w:rsidRPr="00F629F6">
        <w:t xml:space="preserve"> </w:t>
      </w:r>
      <w:r w:rsidRPr="00E54898">
        <w:t>программы</w:t>
      </w:r>
      <w:r w:rsidRPr="00F629F6">
        <w:t xml:space="preserve"> </w:t>
      </w:r>
      <w:r w:rsidRPr="00E54898">
        <w:rPr>
          <w:lang w:val="en-US"/>
        </w:rPr>
        <w:t>lab</w:t>
      </w:r>
      <w:r w:rsidR="002643EF">
        <w:t>_2</w:t>
      </w:r>
      <w:r w:rsidRPr="00F629F6">
        <w:t>_1.</w:t>
      </w:r>
      <w:proofErr w:type="spellStart"/>
      <w:r w:rsidRPr="00E54898">
        <w:rPr>
          <w:lang w:val="en-US"/>
        </w:rPr>
        <w:t>cpp</w:t>
      </w:r>
      <w:proofErr w:type="spellEnd"/>
      <w:r w:rsidR="002643EF">
        <w:t>:</w:t>
      </w:r>
    </w:p>
    <w:p w:rsidR="00986DE9" w:rsidRPr="00E54898" w:rsidRDefault="00986DE9" w:rsidP="00E54898">
      <w:pPr>
        <w:rPr>
          <w:lang w:val="en-US"/>
        </w:rPr>
      </w:pPr>
    </w:p>
    <w:p w:rsidR="00E54898" w:rsidRDefault="00E54898" w:rsidP="00E54898">
      <w:pPr>
        <w:rPr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various_functions.h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main_header.h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lab_2_1()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(вывод)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6;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исходную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0]++;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1]++;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2]++;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3]++;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4]++;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5]++;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array, length);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"()"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"{}"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(4):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"[]"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624F" w:rsidRDefault="002643EF" w:rsidP="002643E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2BB5" w:rsidRPr="00E54898" w:rsidRDefault="002643EF" w:rsidP="002643E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54898" w:rsidRDefault="00E54898" w:rsidP="00E54898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lastRenderedPageBreak/>
        <w:t>Листинг</w:t>
      </w:r>
      <w:r w:rsidRPr="0083624F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83624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main</w:t>
      </w:r>
      <w:r w:rsidRPr="0083624F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cpp</w:t>
      </w:r>
      <w:proofErr w:type="spellEnd"/>
      <w:r w:rsidR="002643EF">
        <w:rPr>
          <w:i w:val="0"/>
          <w:color w:val="auto"/>
          <w:sz w:val="24"/>
          <w:szCs w:val="24"/>
        </w:rPr>
        <w:t>:</w:t>
      </w:r>
    </w:p>
    <w:p w:rsidR="002643EF" w:rsidRDefault="002643EF" w:rsidP="002643EF"/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main_header.h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various_functions.h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(вывод)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поддержка кириллицы в консоли (ввод)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3EF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proofErr w:type="spellEnd"/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debugging =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(debugging ==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lab_2_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//lab_4_</w:t>
      </w:r>
      <w:proofErr w:type="gramStart"/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2(</w:t>
      </w:r>
      <w:proofErr w:type="gramEnd"/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//dop_task_</w:t>
      </w:r>
      <w:proofErr w:type="gramStart"/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1(</w:t>
      </w:r>
      <w:proofErr w:type="gramEnd"/>
      <w:r w:rsidRPr="002643EF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Готовые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лабораторные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proofErr w:type="gram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1.1 Поиск макс. суммы двух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1.2 Цикл с вычислением функции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1.3 Поиск неповторяющихся остатков от деления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2.1 Количество скобок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2.2 Бинарный поиск строки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хэшу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3.1 Рекурсия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4.1 Оценка алгоритма (Гаусс)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4.2 База данных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5.1 Битовая последовательность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лабораторной работы: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get_number_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1.1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1.2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1.3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2.1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2.2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3.1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4.1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4.2 ||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5.1)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643EF">
        <w:rPr>
          <w:rFonts w:ascii="Cascadia Mono" w:hAnsi="Cascadia Mono" w:cs="Cascadia Mono"/>
          <w:color w:val="A31515"/>
          <w:sz w:val="19"/>
          <w:szCs w:val="19"/>
          <w:lang w:val="en-US"/>
        </w:rPr>
        <w:t>№ "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"Такой лабораторной работы нет, введите другой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1.1)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lab_1_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1.2)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lab_1_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1.3)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lab_1_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3(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2.1)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lab_2_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2.2)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lab_2_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3.1)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lab_3_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4.1)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lab_4_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4.2)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lab_4_</w:t>
      </w:r>
      <w:proofErr w:type="gram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3EF" w:rsidRP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3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5.1)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43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lab_5_1();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43EF" w:rsidRDefault="002643EF" w:rsidP="002643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43EF" w:rsidRPr="002643EF" w:rsidRDefault="002643EF" w:rsidP="002643E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0BC4" w:rsidRDefault="004C68F0" w:rsidP="00097CDF">
      <w:pPr>
        <w:pStyle w:val="1"/>
        <w:spacing w:before="120" w:after="120"/>
        <w:contextualSpacing/>
        <w:rPr>
          <w:sz w:val="24"/>
          <w:szCs w:val="24"/>
        </w:rPr>
      </w:pPr>
      <w:r w:rsidRPr="0083624F">
        <w:br w:type="page"/>
      </w:r>
      <w:r w:rsidR="00340BC4">
        <w:rPr>
          <w:sz w:val="24"/>
          <w:szCs w:val="24"/>
        </w:rPr>
        <w:lastRenderedPageBreak/>
        <w:fldChar w:fldCharType="begin"/>
      </w:r>
      <w:r w:rsidR="00340BC4" w:rsidRPr="0083624F">
        <w:rPr>
          <w:sz w:val="24"/>
          <w:szCs w:val="24"/>
        </w:rPr>
        <w:instrText xml:space="preserve"> </w:instrText>
      </w:r>
      <w:r w:rsidR="00340BC4" w:rsidRPr="00894229">
        <w:rPr>
          <w:sz w:val="24"/>
          <w:szCs w:val="24"/>
          <w:lang w:val="en-US"/>
        </w:rPr>
        <w:instrText>FILL</w:instrText>
      </w:r>
      <w:r w:rsidR="00340BC4">
        <w:rPr>
          <w:sz w:val="24"/>
          <w:szCs w:val="24"/>
        </w:rPr>
        <w:instrText xml:space="preserve">IN  "Название третьего задания" \d "Задание № 3" \o  \* MERGEFORMAT </w:instrText>
      </w:r>
      <w:r w:rsidR="00340BC4">
        <w:rPr>
          <w:sz w:val="24"/>
          <w:szCs w:val="24"/>
        </w:rPr>
        <w:fldChar w:fldCharType="separate"/>
      </w:r>
      <w:bookmarkStart w:id="30" w:name="_Toc90242983"/>
      <w:bookmarkStart w:id="31" w:name="_Toc96548824"/>
      <w:r w:rsidR="00340BC4">
        <w:rPr>
          <w:sz w:val="24"/>
          <w:szCs w:val="24"/>
        </w:rPr>
        <w:t>Результат</w:t>
      </w:r>
      <w:bookmarkEnd w:id="30"/>
      <w:r w:rsidR="00340BC4">
        <w:rPr>
          <w:sz w:val="24"/>
          <w:szCs w:val="24"/>
        </w:rPr>
        <w:t>.</w:t>
      </w:r>
      <w:bookmarkEnd w:id="31"/>
      <w:r w:rsidR="00340BC4">
        <w:rPr>
          <w:sz w:val="24"/>
          <w:szCs w:val="24"/>
        </w:rPr>
        <w:t xml:space="preserve">  </w:t>
      </w:r>
      <w:r w:rsidR="00340BC4">
        <w:rPr>
          <w:sz w:val="24"/>
          <w:szCs w:val="24"/>
        </w:rPr>
        <w:fldChar w:fldCharType="end"/>
      </w:r>
    </w:p>
    <w:p w:rsidR="002E7DF8" w:rsidRDefault="002643EF" w:rsidP="002E7DF8">
      <w:pPr>
        <w:spacing w:before="120" w:after="120"/>
        <w:ind w:firstLine="709"/>
        <w:jc w:val="center"/>
      </w:pPr>
      <w:r>
        <w:rPr>
          <w:noProof/>
        </w:rPr>
        <w:drawing>
          <wp:inline distT="0" distB="0" distL="0" distR="0" wp14:anchorId="2C5CB4B0" wp14:editId="252D87E3">
            <wp:extent cx="3752850" cy="15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F" w:rsidRDefault="002643EF" w:rsidP="002E7DF8">
      <w:pPr>
        <w:spacing w:before="120" w:after="120"/>
        <w:ind w:firstLine="709"/>
        <w:jc w:val="center"/>
      </w:pPr>
      <w:r>
        <w:t>Рисунок 3. Тест 1</w:t>
      </w:r>
    </w:p>
    <w:p w:rsidR="002643EF" w:rsidRPr="002643EF" w:rsidRDefault="002643EF" w:rsidP="002E7DF8">
      <w:pPr>
        <w:spacing w:before="120" w:after="12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B2A42B" wp14:editId="48FFFB51">
            <wp:extent cx="356235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F" w:rsidRDefault="002643EF" w:rsidP="002643EF">
      <w:pPr>
        <w:spacing w:before="120" w:after="120"/>
        <w:ind w:firstLine="709"/>
        <w:jc w:val="center"/>
      </w:pPr>
      <w:r>
        <w:t>Р</w:t>
      </w:r>
      <w:r w:rsidR="00527FC9">
        <w:t xml:space="preserve">исунок </w:t>
      </w:r>
      <w:r w:rsidR="00527FC9">
        <w:rPr>
          <w:lang w:val="en-US"/>
        </w:rPr>
        <w:t>4</w:t>
      </w:r>
      <w:r>
        <w:t xml:space="preserve">. Тест </w:t>
      </w:r>
      <w:r w:rsidR="00527FC9">
        <w:t>2</w:t>
      </w:r>
    </w:p>
    <w:p w:rsidR="002643EF" w:rsidRDefault="002643EF" w:rsidP="002E7DF8">
      <w:pPr>
        <w:spacing w:before="120" w:after="120"/>
        <w:ind w:firstLine="709"/>
        <w:jc w:val="center"/>
      </w:pPr>
      <w:r>
        <w:rPr>
          <w:noProof/>
        </w:rPr>
        <w:drawing>
          <wp:inline distT="0" distB="0" distL="0" distR="0" wp14:anchorId="162F1F7A" wp14:editId="60CA7123">
            <wp:extent cx="4343400" cy="1685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F" w:rsidRDefault="002643EF" w:rsidP="002643EF">
      <w:pPr>
        <w:spacing w:before="120" w:after="120"/>
        <w:ind w:firstLine="709"/>
        <w:jc w:val="center"/>
      </w:pPr>
      <w:r>
        <w:t>Р</w:t>
      </w:r>
      <w:r w:rsidR="00527FC9">
        <w:t>исунок 5</w:t>
      </w:r>
      <w:r>
        <w:t xml:space="preserve">. Тест </w:t>
      </w:r>
      <w:r w:rsidR="00527FC9">
        <w:t>3</w:t>
      </w:r>
    </w:p>
    <w:p w:rsidR="002E7DF8" w:rsidRDefault="002E7DF8" w:rsidP="002E7DF8">
      <w:pPr>
        <w:spacing w:before="120" w:after="120"/>
        <w:ind w:firstLine="709"/>
        <w:jc w:val="center"/>
      </w:pPr>
    </w:p>
    <w:p w:rsidR="004C68F0" w:rsidRPr="005A2BB5" w:rsidRDefault="004C68F0" w:rsidP="002643EF">
      <w:pPr>
        <w:spacing w:before="120" w:after="120"/>
        <w:ind w:firstLine="709"/>
      </w:pPr>
      <w:r w:rsidRPr="007C727C">
        <w:br w:type="page"/>
      </w:r>
    </w:p>
    <w:p w:rsidR="007C727C" w:rsidRPr="009E4716" w:rsidRDefault="007C727C" w:rsidP="00097CDF">
      <w:pPr>
        <w:pStyle w:val="1"/>
        <w:spacing w:before="120" w:after="120"/>
        <w:contextualSpacing/>
        <w:rPr>
          <w:sz w:val="24"/>
          <w:szCs w:val="24"/>
        </w:rPr>
      </w:pPr>
      <w:bookmarkStart w:id="32" w:name="_Toc90242984"/>
      <w:bookmarkStart w:id="33" w:name="_Toc96548825"/>
      <w:r w:rsidRPr="009E4716">
        <w:rPr>
          <w:sz w:val="24"/>
          <w:szCs w:val="24"/>
        </w:rPr>
        <w:lastRenderedPageBreak/>
        <w:t>Вывод.</w:t>
      </w:r>
      <w:bookmarkEnd w:id="32"/>
      <w:bookmarkEnd w:id="33"/>
    </w:p>
    <w:p w:rsidR="00856218" w:rsidRDefault="007C727C" w:rsidP="00856218">
      <w:pPr>
        <w:shd w:val="clear" w:color="auto" w:fill="FFFFFF" w:themeFill="background1"/>
        <w:tabs>
          <w:tab w:val="left" w:pos="1005"/>
        </w:tabs>
        <w:spacing w:before="120" w:after="120"/>
        <w:ind w:firstLine="709"/>
        <w:jc w:val="both"/>
        <w:rPr>
          <w:color w:val="000000" w:themeColor="text1"/>
        </w:rPr>
      </w:pPr>
      <w:r w:rsidRPr="009E4716">
        <w:rPr>
          <w:color w:val="000000" w:themeColor="text1"/>
        </w:rPr>
        <w:t>В ходе выполнения лабораторной работы были освоены:</w:t>
      </w:r>
    </w:p>
    <w:p w:rsidR="002E7DF8" w:rsidRPr="002E7DF8" w:rsidRDefault="002E7DF8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обработка ввода символов </w:t>
      </w:r>
    </w:p>
    <w:p w:rsidR="002E7DF8" w:rsidRDefault="002E7DF8" w:rsidP="002E7DF8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1429"/>
        <w:jc w:val="both"/>
        <w:rPr>
          <w:color w:val="000000" w:themeColor="text1"/>
        </w:rPr>
      </w:pPr>
    </w:p>
    <w:p w:rsidR="00527FC9" w:rsidRPr="00527FC9" w:rsidRDefault="00527FC9" w:rsidP="00527FC9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цикле вводятся символы. Если количества открывающих и закрывающих скобок равны, то выводится </w:t>
      </w:r>
      <w:r>
        <w:rPr>
          <w:color w:val="000000" w:themeColor="text1"/>
          <w:lang w:val="en-US"/>
        </w:rPr>
        <w:t>true</w:t>
      </w:r>
      <w:r>
        <w:rPr>
          <w:color w:val="000000" w:themeColor="text1"/>
        </w:rPr>
        <w:t>.</w:t>
      </w:r>
    </w:p>
    <w:p w:rsidR="004C68F0" w:rsidRPr="00B23AF5" w:rsidRDefault="004C68F0" w:rsidP="00B23AF5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1429"/>
        <w:jc w:val="both"/>
        <w:rPr>
          <w:color w:val="000000" w:themeColor="text1"/>
        </w:rPr>
      </w:pPr>
      <w:r w:rsidRPr="00D478F4">
        <w:fldChar w:fldCharType="begin"/>
      </w:r>
      <w:r w:rsidRPr="00D478F4">
        <w:instrText xml:space="preserve"> FILLIN  "Название третьего задания" \d \o  \* MERGEFORMAT </w:instrText>
      </w:r>
      <w:r w:rsidRPr="00D478F4">
        <w:fldChar w:fldCharType="end"/>
      </w:r>
    </w:p>
    <w:p w:rsidR="004C68F0" w:rsidRPr="007C727C" w:rsidRDefault="004C68F0" w:rsidP="003A154F">
      <w:pPr>
        <w:pStyle w:val="1"/>
        <w:spacing w:line="360" w:lineRule="auto"/>
        <w:ind w:firstLine="709"/>
        <w:contextualSpacing/>
        <w:rPr>
          <w:sz w:val="24"/>
          <w:szCs w:val="24"/>
        </w:rPr>
      </w:pPr>
    </w:p>
    <w:p w:rsidR="00135E83" w:rsidRPr="009E4716" w:rsidRDefault="00135E83" w:rsidP="009E4716">
      <w:pPr>
        <w:spacing w:line="360" w:lineRule="auto"/>
        <w:contextualSpacing/>
      </w:pPr>
    </w:p>
    <w:sectPr w:rsidR="00135E83" w:rsidRPr="009E4716" w:rsidSect="00BE0743">
      <w:footerReference w:type="default" r:id="rId16"/>
      <w:type w:val="continuous"/>
      <w:pgSz w:w="11909" w:h="16834"/>
      <w:pgMar w:top="851" w:right="851" w:bottom="85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B5" w:rsidRDefault="009955B5" w:rsidP="00FB46A8">
      <w:r>
        <w:separator/>
      </w:r>
    </w:p>
  </w:endnote>
  <w:endnote w:type="continuationSeparator" w:id="0">
    <w:p w:rsidR="009955B5" w:rsidRDefault="009955B5" w:rsidP="00FB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806557"/>
      <w:docPartObj>
        <w:docPartGallery w:val="Page Numbers (Bottom of Page)"/>
        <w:docPartUnique/>
      </w:docPartObj>
    </w:sdtPr>
    <w:sdtEndPr/>
    <w:sdtContent>
      <w:p w:rsidR="0033393E" w:rsidRDefault="0033393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FC9">
          <w:rPr>
            <w:noProof/>
          </w:rPr>
          <w:t>2</w:t>
        </w:r>
        <w:r>
          <w:fldChar w:fldCharType="end"/>
        </w:r>
      </w:p>
    </w:sdtContent>
  </w:sdt>
  <w:p w:rsidR="0033393E" w:rsidRDefault="003339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B5" w:rsidRDefault="009955B5" w:rsidP="00FB46A8">
      <w:r>
        <w:separator/>
      </w:r>
    </w:p>
  </w:footnote>
  <w:footnote w:type="continuationSeparator" w:id="0">
    <w:p w:rsidR="009955B5" w:rsidRDefault="009955B5" w:rsidP="00FB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423EE9"/>
    <w:multiLevelType w:val="hybridMultilevel"/>
    <w:tmpl w:val="476A2E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77567FBE"/>
    <w:multiLevelType w:val="hybridMultilevel"/>
    <w:tmpl w:val="F22C1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E0"/>
    <w:rsid w:val="00000BEB"/>
    <w:rsid w:val="00075D56"/>
    <w:rsid w:val="00093BF9"/>
    <w:rsid w:val="00097C13"/>
    <w:rsid w:val="00097CDF"/>
    <w:rsid w:val="000A2CF1"/>
    <w:rsid w:val="000A621E"/>
    <w:rsid w:val="000A67BE"/>
    <w:rsid w:val="000B1B5F"/>
    <w:rsid w:val="000B621D"/>
    <w:rsid w:val="000D689C"/>
    <w:rsid w:val="000F3B37"/>
    <w:rsid w:val="00115222"/>
    <w:rsid w:val="00126888"/>
    <w:rsid w:val="00135E83"/>
    <w:rsid w:val="001409BB"/>
    <w:rsid w:val="001439F7"/>
    <w:rsid w:val="001467F9"/>
    <w:rsid w:val="00166F24"/>
    <w:rsid w:val="00194600"/>
    <w:rsid w:val="001C44AE"/>
    <w:rsid w:val="00203214"/>
    <w:rsid w:val="002145A3"/>
    <w:rsid w:val="002643EF"/>
    <w:rsid w:val="00284869"/>
    <w:rsid w:val="00284A29"/>
    <w:rsid w:val="00295861"/>
    <w:rsid w:val="002E7DF8"/>
    <w:rsid w:val="003016A5"/>
    <w:rsid w:val="00305628"/>
    <w:rsid w:val="0033393E"/>
    <w:rsid w:val="00340BC4"/>
    <w:rsid w:val="00364492"/>
    <w:rsid w:val="003815C9"/>
    <w:rsid w:val="003A154F"/>
    <w:rsid w:val="003B0E23"/>
    <w:rsid w:val="003B4757"/>
    <w:rsid w:val="003D5579"/>
    <w:rsid w:val="003F3780"/>
    <w:rsid w:val="003F448A"/>
    <w:rsid w:val="00413AAB"/>
    <w:rsid w:val="004C28D8"/>
    <w:rsid w:val="004C33EA"/>
    <w:rsid w:val="004C5012"/>
    <w:rsid w:val="004C53F9"/>
    <w:rsid w:val="004C68F0"/>
    <w:rsid w:val="004E15C6"/>
    <w:rsid w:val="00527FC9"/>
    <w:rsid w:val="005306A8"/>
    <w:rsid w:val="00576527"/>
    <w:rsid w:val="00577A64"/>
    <w:rsid w:val="005918D5"/>
    <w:rsid w:val="005A2A15"/>
    <w:rsid w:val="005A2BB5"/>
    <w:rsid w:val="005B566D"/>
    <w:rsid w:val="005B56ED"/>
    <w:rsid w:val="005E3C66"/>
    <w:rsid w:val="00624DAD"/>
    <w:rsid w:val="006375AF"/>
    <w:rsid w:val="00654DCA"/>
    <w:rsid w:val="0068256B"/>
    <w:rsid w:val="006840B8"/>
    <w:rsid w:val="006B0720"/>
    <w:rsid w:val="006E1CE5"/>
    <w:rsid w:val="006E66B8"/>
    <w:rsid w:val="007033E8"/>
    <w:rsid w:val="007413D3"/>
    <w:rsid w:val="007A03FF"/>
    <w:rsid w:val="007C1288"/>
    <w:rsid w:val="007C3D95"/>
    <w:rsid w:val="007C55D8"/>
    <w:rsid w:val="007C727C"/>
    <w:rsid w:val="007D3192"/>
    <w:rsid w:val="007E646D"/>
    <w:rsid w:val="008045E7"/>
    <w:rsid w:val="00810D3D"/>
    <w:rsid w:val="0083108E"/>
    <w:rsid w:val="0083624F"/>
    <w:rsid w:val="00856218"/>
    <w:rsid w:val="00870DCD"/>
    <w:rsid w:val="00894229"/>
    <w:rsid w:val="008B05B6"/>
    <w:rsid w:val="008B6A00"/>
    <w:rsid w:val="008B7FDA"/>
    <w:rsid w:val="00906C26"/>
    <w:rsid w:val="00916D68"/>
    <w:rsid w:val="00916E03"/>
    <w:rsid w:val="00986DE9"/>
    <w:rsid w:val="009955B5"/>
    <w:rsid w:val="009A4816"/>
    <w:rsid w:val="009B751E"/>
    <w:rsid w:val="009C63AD"/>
    <w:rsid w:val="009E4716"/>
    <w:rsid w:val="009E7820"/>
    <w:rsid w:val="00A0537A"/>
    <w:rsid w:val="00A252F4"/>
    <w:rsid w:val="00A74901"/>
    <w:rsid w:val="00A90AB8"/>
    <w:rsid w:val="00AA6399"/>
    <w:rsid w:val="00AD1C94"/>
    <w:rsid w:val="00AD2759"/>
    <w:rsid w:val="00AF47F3"/>
    <w:rsid w:val="00AF6555"/>
    <w:rsid w:val="00AF66ED"/>
    <w:rsid w:val="00B20256"/>
    <w:rsid w:val="00B23AF5"/>
    <w:rsid w:val="00B463E0"/>
    <w:rsid w:val="00B4704E"/>
    <w:rsid w:val="00B63EC2"/>
    <w:rsid w:val="00B71BF1"/>
    <w:rsid w:val="00B71FEE"/>
    <w:rsid w:val="00B75C78"/>
    <w:rsid w:val="00BA50FA"/>
    <w:rsid w:val="00BB60D7"/>
    <w:rsid w:val="00BD1600"/>
    <w:rsid w:val="00BE0743"/>
    <w:rsid w:val="00C009FB"/>
    <w:rsid w:val="00C41A67"/>
    <w:rsid w:val="00C52B9F"/>
    <w:rsid w:val="00C71AC9"/>
    <w:rsid w:val="00C75FED"/>
    <w:rsid w:val="00C80DE6"/>
    <w:rsid w:val="00C944CF"/>
    <w:rsid w:val="00CC42F8"/>
    <w:rsid w:val="00CD2E81"/>
    <w:rsid w:val="00CE78E4"/>
    <w:rsid w:val="00CF63A9"/>
    <w:rsid w:val="00D347D3"/>
    <w:rsid w:val="00D45F03"/>
    <w:rsid w:val="00D478F4"/>
    <w:rsid w:val="00D66E30"/>
    <w:rsid w:val="00D71F33"/>
    <w:rsid w:val="00DC2BCA"/>
    <w:rsid w:val="00DE55F4"/>
    <w:rsid w:val="00DF26F7"/>
    <w:rsid w:val="00DF7735"/>
    <w:rsid w:val="00E00901"/>
    <w:rsid w:val="00E373FF"/>
    <w:rsid w:val="00E54898"/>
    <w:rsid w:val="00F04F95"/>
    <w:rsid w:val="00F07189"/>
    <w:rsid w:val="00F0773E"/>
    <w:rsid w:val="00F44E7F"/>
    <w:rsid w:val="00F53A3D"/>
    <w:rsid w:val="00F57E13"/>
    <w:rsid w:val="00F629F6"/>
    <w:rsid w:val="00F65A25"/>
    <w:rsid w:val="00F87EBD"/>
    <w:rsid w:val="00F930C4"/>
    <w:rsid w:val="00FB46A8"/>
    <w:rsid w:val="00FB7605"/>
    <w:rsid w:val="00FC28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5A910"/>
  <w15:docId w15:val="{41794708-4181-4E43-8A74-4C16111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locked/>
    <w:rsid w:val="003B4757"/>
    <w:pPr>
      <w:tabs>
        <w:tab w:val="right" w:leader="dot" w:pos="9630"/>
      </w:tabs>
      <w:spacing w:after="100"/>
      <w:jc w:val="center"/>
    </w:pPr>
  </w:style>
  <w:style w:type="paragraph" w:styleId="31">
    <w:name w:val="toc 3"/>
    <w:basedOn w:val="a"/>
    <w:next w:val="a"/>
    <w:autoRedefine/>
    <w:uiPriority w:val="39"/>
    <w:locked/>
    <w:rsid w:val="003B0E23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3B0E23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B475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6A8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6A8"/>
    <w:rPr>
      <w:sz w:val="24"/>
      <w:szCs w:val="24"/>
    </w:rPr>
  </w:style>
  <w:style w:type="paragraph" w:styleId="ad">
    <w:name w:val="caption"/>
    <w:basedOn w:val="a"/>
    <w:next w:val="a"/>
    <w:unhideWhenUsed/>
    <w:qFormat/>
    <w:locked/>
    <w:rsid w:val="00075D56"/>
    <w:pPr>
      <w:spacing w:after="200"/>
    </w:pPr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locked/>
    <w:rsid w:val="00135E83"/>
    <w:pPr>
      <w:spacing w:after="100"/>
      <w:ind w:left="240"/>
    </w:pPr>
  </w:style>
  <w:style w:type="character" w:customStyle="1" w:styleId="ae">
    <w:name w:val="СтильОбзац Знак"/>
    <w:basedOn w:val="a0"/>
    <w:link w:val="af"/>
    <w:locked/>
    <w:rsid w:val="00F44E7F"/>
    <w:rPr>
      <w:sz w:val="28"/>
      <w:szCs w:val="28"/>
    </w:rPr>
  </w:style>
  <w:style w:type="paragraph" w:customStyle="1" w:styleId="af">
    <w:name w:val="СтильОбзац"/>
    <w:basedOn w:val="a"/>
    <w:link w:val="ae"/>
    <w:qFormat/>
    <w:rsid w:val="00F44E7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0">
    <w:name w:val="Таблица"/>
    <w:rsid w:val="00F44E7F"/>
    <w:pPr>
      <w:spacing w:after="0" w:line="240" w:lineRule="atLeast"/>
      <w:jc w:val="center"/>
    </w:pPr>
    <w:rPr>
      <w:spacing w:val="-8"/>
      <w:sz w:val="18"/>
      <w:szCs w:val="20"/>
    </w:rPr>
  </w:style>
  <w:style w:type="paragraph" w:styleId="af1">
    <w:name w:val="List Paragraph"/>
    <w:basedOn w:val="a"/>
    <w:uiPriority w:val="34"/>
    <w:qFormat/>
    <w:rsid w:val="007C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2842-E7EC-4F61-8C04-A1F10D41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8122</TotalTime>
  <Pages>13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Пользователь</dc:creator>
  <cp:keywords/>
  <dc:description/>
  <cp:lastModifiedBy>Пользователь</cp:lastModifiedBy>
  <cp:revision>6</cp:revision>
  <cp:lastPrinted>2010-01-18T16:20:00Z</cp:lastPrinted>
  <dcterms:created xsi:type="dcterms:W3CDTF">2022-02-26T21:19:00Z</dcterms:created>
  <dcterms:modified xsi:type="dcterms:W3CDTF">2022-04-10T19:57:00Z</dcterms:modified>
</cp:coreProperties>
</file>